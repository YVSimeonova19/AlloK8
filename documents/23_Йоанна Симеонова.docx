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11.1 -->
  <w:body>
    <w:p w:rsidR="00F94CE2" w:rsidRPr="006A62B2" w:rsidP="00A409D0">
      <w:pPr>
        <w:autoSpaceDE w:val="0"/>
        <w:autoSpaceDN w:val="0"/>
        <w:adjustRightInd w:val="0"/>
        <w:spacing w:before="0" w:after="120" w:line="276" w:lineRule="auto"/>
        <w:jc w:val="center"/>
        <w:rPr>
          <w:b/>
          <w:color w:val="000000"/>
          <w:sz w:val="24"/>
          <w:szCs w:val="24"/>
          <w:lang w:val="bg-BG"/>
        </w:rPr>
      </w:pPr>
      <w:r w:rsidRPr="006A62B2">
        <w:rPr>
          <w:b/>
          <w:color w:val="000000"/>
          <w:sz w:val="24"/>
          <w:szCs w:val="24"/>
          <w:lang w:val="bg-BG"/>
        </w:rPr>
        <w:t xml:space="preserve">ДЪРЖАВЕН ИЗПИТ </w:t>
      </w:r>
    </w:p>
    <w:p w:rsidR="00F94CE2" w:rsidRPr="006A62B2" w:rsidP="00A409D0">
      <w:pPr>
        <w:autoSpaceDE w:val="0"/>
        <w:autoSpaceDN w:val="0"/>
        <w:adjustRightInd w:val="0"/>
        <w:spacing w:after="120" w:line="276" w:lineRule="auto"/>
        <w:jc w:val="center"/>
        <w:rPr>
          <w:b/>
          <w:bCs/>
          <w:color w:val="000000"/>
          <w:sz w:val="24"/>
          <w:szCs w:val="24"/>
          <w:lang w:val="bg-BG"/>
        </w:rPr>
      </w:pPr>
      <w:r w:rsidRPr="6FD4F3D4">
        <w:rPr>
          <w:b/>
          <w:bCs/>
          <w:color w:val="000000" w:themeColor="text1"/>
          <w:sz w:val="24"/>
          <w:szCs w:val="24"/>
          <w:lang w:val="bg-BG"/>
        </w:rPr>
        <w:t>ЗА ПРИДОБИВАНЕ НА ТРЕТА СТЕПЕН НА ПРОФЕСИОНАЛНА КВАЛИФИКАЦИЯ</w:t>
      </w:r>
      <w:r w:rsidRPr="6FD4F3D4">
        <w:rPr>
          <w:b/>
          <w:bCs/>
          <w:color w:val="000000" w:themeColor="text1"/>
          <w:sz w:val="24"/>
          <w:szCs w:val="24"/>
          <w:vertAlign w:val="superscript"/>
          <w:lang w:val="bg-BG"/>
        </w:rPr>
        <w:t xml:space="preserve"> </w:t>
      </w:r>
      <w:r w:rsidRPr="6FD4F3D4">
        <w:rPr>
          <w:b/>
          <w:bCs/>
          <w:color w:val="000000" w:themeColor="text1"/>
          <w:sz w:val="24"/>
          <w:szCs w:val="24"/>
          <w:lang w:val="bg-BG"/>
        </w:rPr>
        <w:t xml:space="preserve">- ЧАСТ ПО ТЕОРИЯ НА ПРОФЕСИЯТА </w:t>
      </w:r>
    </w:p>
    <w:p w:rsidR="00F94CE2" w:rsidRPr="006A62B2" w:rsidP="00A409D0">
      <w:pPr>
        <w:spacing w:after="120" w:line="276" w:lineRule="auto"/>
        <w:jc w:val="center"/>
        <w:rPr>
          <w:bCs/>
          <w:color w:val="000000"/>
          <w:sz w:val="24"/>
          <w:szCs w:val="24"/>
          <w:lang w:val="bg-BG"/>
        </w:rPr>
      </w:pPr>
      <w:r w:rsidRPr="006A62B2">
        <w:rPr>
          <w:b/>
          <w:bCs/>
          <w:color w:val="000000"/>
          <w:sz w:val="24"/>
          <w:szCs w:val="24"/>
          <w:lang w:val="bg-BG"/>
        </w:rPr>
        <w:t>Професия</w:t>
      </w:r>
      <w:r w:rsidRPr="006A62B2">
        <w:rPr>
          <w:bCs/>
          <w:color w:val="000000"/>
          <w:sz w:val="24"/>
          <w:szCs w:val="24"/>
          <w:lang w:val="bg-BG"/>
        </w:rPr>
        <w:t xml:space="preserve"> код 481030, „Приложен програмист“</w:t>
      </w:r>
    </w:p>
    <w:p w:rsidR="00F94CE2" w:rsidRPr="006A62B2" w:rsidP="00A409D0">
      <w:pPr>
        <w:spacing w:after="120" w:line="276" w:lineRule="auto"/>
        <w:jc w:val="center"/>
        <w:rPr>
          <w:bCs/>
          <w:color w:val="000000"/>
          <w:sz w:val="24"/>
          <w:szCs w:val="24"/>
          <w:lang w:val="bg-BG"/>
        </w:rPr>
      </w:pPr>
      <w:r w:rsidRPr="006A62B2">
        <w:rPr>
          <w:b/>
          <w:bCs/>
          <w:color w:val="000000"/>
          <w:sz w:val="24"/>
          <w:szCs w:val="24"/>
          <w:lang w:val="bg-BG"/>
        </w:rPr>
        <w:t>Специалност</w:t>
      </w:r>
      <w:r w:rsidRPr="006A62B2">
        <w:rPr>
          <w:bCs/>
          <w:color w:val="000000"/>
          <w:sz w:val="24"/>
          <w:szCs w:val="24"/>
          <w:lang w:val="bg-BG"/>
        </w:rPr>
        <w:t xml:space="preserve"> код 4810301, „Приложно програмиране“</w:t>
      </w:r>
    </w:p>
    <w:p w:rsidR="00F94CE2" w:rsidRPr="006A62B2" w:rsidP="00A409D0">
      <w:pPr>
        <w:spacing w:after="120" w:line="276" w:lineRule="auto"/>
        <w:jc w:val="center"/>
        <w:rPr>
          <w:b/>
          <w:bCs/>
          <w:sz w:val="24"/>
          <w:szCs w:val="24"/>
          <w:lang w:val="bg-BG"/>
        </w:rPr>
      </w:pPr>
    </w:p>
    <w:p w:rsidR="00F94CE2" w:rsidRPr="006A62B2" w:rsidP="00A409D0">
      <w:pPr>
        <w:spacing w:after="120" w:line="276" w:lineRule="auto"/>
        <w:jc w:val="center"/>
        <w:rPr>
          <w:b/>
          <w:bCs/>
          <w:sz w:val="24"/>
          <w:szCs w:val="24"/>
        </w:rPr>
      </w:pPr>
      <w:r w:rsidRPr="307A96F0">
        <w:rPr>
          <w:b/>
          <w:bCs/>
          <w:sz w:val="24"/>
          <w:szCs w:val="24"/>
          <w:lang w:val="bg-BG"/>
        </w:rPr>
        <w:t xml:space="preserve">Индивидуално задание № </w:t>
      </w:r>
      <w:r w:rsidRPr="002B744C">
        <w:rPr>
          <w:b/>
          <w:bCs/>
          <w:noProof/>
          <w:sz w:val="24"/>
          <w:szCs w:val="24"/>
          <w:lang w:val="bg-BG"/>
        </w:rPr>
        <w:t>23</w:t>
      </w:r>
    </w:p>
    <w:p w:rsidR="00F94CE2" w:rsidP="307A96F0">
      <w:pPr>
        <w:spacing w:after="120" w:line="276" w:lineRule="auto"/>
        <w:jc w:val="center"/>
        <w:rPr>
          <w:b/>
          <w:bCs/>
          <w:noProof/>
          <w:sz w:val="24"/>
          <w:szCs w:val="24"/>
          <w:lang w:val="bg-BG"/>
        </w:rPr>
      </w:pPr>
    </w:p>
    <w:p w:rsidR="00F94CE2" w:rsidRPr="006A62B2" w:rsidP="00A409D0">
      <w:pPr>
        <w:spacing w:after="120" w:line="276" w:lineRule="auto"/>
        <w:jc w:val="both"/>
        <w:rPr>
          <w:kern w:val="18"/>
          <w:sz w:val="24"/>
          <w:szCs w:val="24"/>
          <w:lang w:val="bg-BG"/>
        </w:rPr>
      </w:pPr>
      <w:r w:rsidRPr="006A62B2">
        <w:rPr>
          <w:bCs/>
          <w:color w:val="000000"/>
          <w:sz w:val="24"/>
          <w:szCs w:val="24"/>
          <w:lang w:val="bg-BG"/>
        </w:rPr>
        <w:t>На ученика</w:t>
      </w:r>
      <w:r>
        <w:rPr>
          <w:noProof/>
          <w:kern w:val="18"/>
          <w:sz w:val="24"/>
          <w:szCs w:val="24"/>
          <w:lang w:val="bg-BG"/>
        </w:rPr>
        <w:t>............................................................................................................................</w:t>
      </w:r>
    </w:p>
    <w:p w:rsidR="00F94CE2" w:rsidRPr="006A62B2" w:rsidP="00A409D0">
      <w:pPr>
        <w:spacing w:after="120" w:line="276" w:lineRule="auto"/>
        <w:ind w:left="1701"/>
        <w:jc w:val="both"/>
        <w:rPr>
          <w:i/>
          <w:color w:val="FF0000"/>
          <w:kern w:val="18"/>
          <w:sz w:val="24"/>
          <w:szCs w:val="24"/>
          <w:lang w:val="bg-BG"/>
        </w:rPr>
      </w:pPr>
      <w:r w:rsidRPr="006A62B2">
        <w:rPr>
          <w:i/>
          <w:kern w:val="18"/>
          <w:sz w:val="24"/>
          <w:szCs w:val="24"/>
          <w:lang w:val="bg-BG"/>
        </w:rPr>
        <w:t>(име, презиме и фамилия по документ за самоличност)</w:t>
      </w:r>
    </w:p>
    <w:p w:rsidR="00F94CE2" w:rsidP="008466AE">
      <w:pPr>
        <w:spacing w:after="120" w:line="276" w:lineRule="auto"/>
        <w:jc w:val="both"/>
        <w:rPr>
          <w:sz w:val="24"/>
          <w:szCs w:val="24"/>
          <w:lang w:val="bg-BG" w:eastAsia="bg-BG"/>
        </w:rPr>
      </w:pPr>
      <w:r>
        <w:rPr>
          <w:kern w:val="18"/>
          <w:sz w:val="24"/>
          <w:szCs w:val="24"/>
          <w:lang w:val="bg-BG"/>
        </w:rPr>
        <w:t xml:space="preserve">от </w:t>
      </w:r>
      <w:r w:rsidRPr="6FD4F3D4">
        <w:rPr>
          <w:sz w:val="24"/>
          <w:szCs w:val="24"/>
          <w:lang w:val="bg-BG" w:eastAsia="bg-BG"/>
        </w:rPr>
        <w:t>XII  В  клас</w:t>
      </w:r>
    </w:p>
    <w:p w:rsidR="00F94CE2" w:rsidP="008466AE">
      <w:pPr>
        <w:autoSpaceDE w:val="0"/>
        <w:autoSpaceDN w:val="0"/>
        <w:adjustRightInd w:val="0"/>
        <w:spacing w:after="120" w:line="276" w:lineRule="auto"/>
        <w:rPr>
          <w:sz w:val="24"/>
          <w:szCs w:val="24"/>
        </w:rPr>
      </w:pPr>
      <w:r>
        <w:rPr>
          <w:sz w:val="24"/>
          <w:szCs w:val="24"/>
        </w:rPr>
        <w:t xml:space="preserve">Начална дата на изпита: </w:t>
      </w:r>
      <w:r>
        <w:rPr>
          <w:color w:val="000000" w:themeColor="text1"/>
          <w:sz w:val="24"/>
          <w:szCs w:val="24"/>
        </w:rPr>
        <w:t xml:space="preserve">…………….. г., </w:t>
      </w:r>
      <w:r>
        <w:rPr>
          <w:sz w:val="24"/>
          <w:szCs w:val="24"/>
        </w:rPr>
        <w:t xml:space="preserve">начален час: </w:t>
      </w:r>
      <w:r>
        <w:rPr>
          <w:sz w:val="24"/>
          <w:szCs w:val="24"/>
          <w:lang w:eastAsia="bg-BG"/>
        </w:rPr>
        <w:t>……….</w:t>
      </w:r>
    </w:p>
    <w:p w:rsidR="00F94CE2" w:rsidP="008466AE">
      <w:pPr>
        <w:autoSpaceDE w:val="0"/>
        <w:autoSpaceDN w:val="0"/>
        <w:adjustRightInd w:val="0"/>
        <w:spacing w:after="120" w:line="276" w:lineRule="auto"/>
        <w:rPr>
          <w:sz w:val="24"/>
          <w:szCs w:val="24"/>
          <w:lang w:eastAsia="bg-BG"/>
        </w:rPr>
      </w:pPr>
      <w:r>
        <w:rPr>
          <w:sz w:val="24"/>
          <w:szCs w:val="24"/>
        </w:rPr>
        <w:t xml:space="preserve">Крайна дата на изпита: </w:t>
      </w:r>
      <w:r>
        <w:rPr>
          <w:color w:val="000000" w:themeColor="text1"/>
          <w:sz w:val="24"/>
          <w:szCs w:val="24"/>
        </w:rPr>
        <w:t xml:space="preserve">…………….. г., </w:t>
      </w:r>
      <w:r>
        <w:rPr>
          <w:sz w:val="24"/>
          <w:szCs w:val="24"/>
        </w:rPr>
        <w:t xml:space="preserve">час на приключване на изпита: </w:t>
      </w:r>
      <w:r>
        <w:rPr>
          <w:sz w:val="24"/>
          <w:szCs w:val="24"/>
          <w:lang w:eastAsia="bg-BG"/>
        </w:rPr>
        <w:t>…………</w:t>
      </w:r>
    </w:p>
    <w:p w:rsidR="00F94CE2" w:rsidRPr="006A62B2">
      <w:pPr>
        <w:rPr>
          <w:spacing w:val="-10"/>
          <w:kern w:val="28"/>
          <w:sz w:val="56"/>
          <w:szCs w:val="56"/>
          <w:lang w:val="bg-BG"/>
        </w:rPr>
      </w:pPr>
      <w:r w:rsidRPr="006A62B2">
        <w:br w:type="page"/>
      </w:r>
    </w:p>
    <w:p w:rsidR="00F94CE2" w:rsidRPr="006A62B2" w:rsidP="00007725">
      <w:pPr>
        <w:pStyle w:val="Title"/>
        <w:ind w:firstLine="0"/>
        <w:rPr>
          <w:b/>
          <w:sz w:val="24"/>
          <w:szCs w:val="24"/>
        </w:rPr>
      </w:pPr>
      <w:r w:rsidRPr="00007725">
        <w:rPr>
          <w:b/>
          <w:bCs/>
          <w:noProof/>
          <w:szCs w:val="20"/>
        </w:rPr>
        <w:drawing>
          <wp:anchor distT="0" distB="0" distL="114300" distR="114300" simplePos="0" relativeHeight="251658240" behindDoc="1" locked="0" layoutInCell="1" allowOverlap="1">
            <wp:simplePos x="0" y="0"/>
            <wp:positionH relativeFrom="margin">
              <wp:align>center</wp:align>
            </wp:positionH>
            <wp:positionV relativeFrom="paragraph">
              <wp:posOffset>1270</wp:posOffset>
            </wp:positionV>
            <wp:extent cx="6129655" cy="4245610"/>
            <wp:effectExtent l="0" t="0" r="4445" b="2540"/>
            <wp:wrapTight wrapText="bothSides">
              <wp:wrapPolygon>
                <wp:start x="0" y="0"/>
                <wp:lineTo x="0" y="21516"/>
                <wp:lineTo x="21549" y="21516"/>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6129655" cy="4245610"/>
                    </a:xfrm>
                    <a:prstGeom prst="rect">
                      <a:avLst/>
                    </a:prstGeom>
                  </pic:spPr>
                </pic:pic>
              </a:graphicData>
            </a:graphic>
          </wp:anchor>
        </w:drawing>
      </w:r>
      <w:r w:rsidRPr="006A62B2">
        <w:rPr>
          <w:b/>
          <w:sz w:val="24"/>
          <w:szCs w:val="24"/>
        </w:rPr>
        <w:br w:type="page"/>
      </w:r>
    </w:p>
    <w:p w:rsidR="00F94CE2" w:rsidRPr="00B64BCB" w:rsidP="00997D3C">
      <w:pPr>
        <w:pStyle w:val="Heading1"/>
      </w:pPr>
      <w:r w:rsidRPr="00B64BCB">
        <w:t>Общи изисквания за разработката на дипломния проект </w:t>
      </w:r>
    </w:p>
    <w:p w:rsidR="00F94CE2" w:rsidRPr="00B64BCB" w:rsidP="00997D3C">
      <w:pPr>
        <w:pStyle w:val="Heading2"/>
      </w:pPr>
      <w:r w:rsidRPr="00B64BCB">
        <w:t xml:space="preserve">Тема на проекта </w:t>
      </w:r>
    </w:p>
    <w:p w:rsidR="00F94CE2" w:rsidRPr="00B64BCB" w:rsidP="00997D3C">
      <w:pPr>
        <w:rPr>
          <w:sz w:val="22"/>
          <w:szCs w:val="24"/>
          <w:lang w:val="bg-BG"/>
        </w:rPr>
      </w:pPr>
      <w:r w:rsidRPr="00B64BCB">
        <w:rPr>
          <w:sz w:val="22"/>
          <w:szCs w:val="24"/>
          <w:lang w:val="bg-BG"/>
        </w:rPr>
        <w:tab/>
      </w:r>
      <w:r w:rsidRPr="002B744C">
        <w:rPr>
          <w:noProof/>
          <w:sz w:val="22"/>
          <w:szCs w:val="24"/>
          <w:lang w:val="bg-BG"/>
        </w:rPr>
        <w:t>Платформа за управление на задачи и проекти</w:t>
      </w:r>
    </w:p>
    <w:p w:rsidR="00F94CE2" w:rsidRPr="00B64BCB" w:rsidP="00997D3C">
      <w:pPr>
        <w:jc w:val="both"/>
        <w:rPr>
          <w:lang w:val="bg-BG"/>
        </w:rPr>
      </w:pPr>
    </w:p>
    <w:p w:rsidR="00F94CE2" w:rsidRPr="00B64BCB" w:rsidP="00997D3C">
      <w:pPr>
        <w:pStyle w:val="Heading2"/>
      </w:pPr>
      <w:r w:rsidRPr="00B64BCB">
        <w:t>Въведение</w:t>
      </w:r>
    </w:p>
    <w:p w:rsidR="00F94CE2" w:rsidRPr="00B64BCB" w:rsidP="00B64BCB">
      <w:pPr>
        <w:pStyle w:val="ListParagraph"/>
        <w:numPr>
          <w:ilvl w:val="0"/>
          <w:numId w:val="32"/>
        </w:numPr>
      </w:pPr>
      <w:r w:rsidRPr="00B64BCB">
        <w:t xml:space="preserve">Описание на проекта и неговото предназначение: </w:t>
      </w:r>
      <w:r w:rsidRPr="002B744C">
        <w:rPr>
          <w:noProof/>
        </w:rPr>
        <w:t>Система, която улеснява управлението на задачи и проекти в екип, с възможности за сътрудничество и проследяване на напредъка.</w:t>
      </w:r>
    </w:p>
    <w:p w:rsidR="00F94CE2" w:rsidRPr="00B64BCB" w:rsidP="00B64BCB">
      <w:pPr>
        <w:pStyle w:val="ListParagraph"/>
        <w:numPr>
          <w:ilvl w:val="0"/>
          <w:numId w:val="32"/>
        </w:numPr>
      </w:pPr>
      <w:r w:rsidRPr="00B64BCB">
        <w:t xml:space="preserve">Цел на проекта: </w:t>
      </w:r>
      <w:r w:rsidRPr="002B744C">
        <w:rPr>
          <w:noProof/>
        </w:rPr>
        <w:t>Повишаване на продуктивността чрез централизиране на управлението на задачи и проекти.</w:t>
      </w:r>
    </w:p>
    <w:p w:rsidR="00F94CE2" w:rsidRPr="00B64BCB" w:rsidP="00B64BCB">
      <w:pPr>
        <w:pStyle w:val="ListParagraph"/>
        <w:numPr>
          <w:ilvl w:val="0"/>
          <w:numId w:val="32"/>
        </w:numPr>
      </w:pPr>
      <w:r w:rsidRPr="00B64BCB">
        <w:t xml:space="preserve">Очаквани резултати: </w:t>
      </w:r>
      <w:r w:rsidRPr="002B744C">
        <w:rPr>
          <w:noProof/>
        </w:rPr>
        <w:t>Подобрена комуникация в екипа и по-добро управление на задачи.</w:t>
      </w:r>
    </w:p>
    <w:p w:rsidR="00F94CE2" w:rsidRPr="00B64BCB" w:rsidP="00997D3C">
      <w:pPr>
        <w:pStyle w:val="Heading2"/>
      </w:pPr>
      <w:r w:rsidRPr="00B64BCB">
        <w:t>Изследване по темата</w:t>
      </w:r>
    </w:p>
    <w:p w:rsidR="00F94CE2" w:rsidRPr="00B64BCB" w:rsidP="00B64BCB">
      <w:pPr>
        <w:pStyle w:val="ListParagraph"/>
      </w:pPr>
      <w:r w:rsidRPr="00B64BCB">
        <w:t xml:space="preserve">Теоретично изследване: </w:t>
      </w:r>
      <w:r w:rsidRPr="002B744C">
        <w:rPr>
          <w:noProof/>
        </w:rPr>
        <w:t>Изследване на методологии за управление на проекти като Agile и Scrum.</w:t>
      </w:r>
    </w:p>
    <w:p w:rsidR="00F94CE2" w:rsidRPr="00B64BCB" w:rsidP="00B64BCB">
      <w:pPr>
        <w:pStyle w:val="ListParagraph"/>
      </w:pPr>
      <w:r w:rsidRPr="00B64BCB">
        <w:t xml:space="preserve">Роля на технологиите: </w:t>
      </w:r>
      <w:r w:rsidRPr="002B744C">
        <w:rPr>
          <w:noProof/>
        </w:rPr>
        <w:t>Използване на облачни технологии за синхронизация и съвместна работа в реално време.</w:t>
      </w:r>
    </w:p>
    <w:p w:rsidR="00F94CE2" w:rsidRPr="00B64BCB" w:rsidP="00997D3C">
      <w:pPr>
        <w:pStyle w:val="Heading2"/>
      </w:pPr>
      <w:r w:rsidRPr="00B64BCB">
        <w:t>Изследване на съществуващи решения</w:t>
      </w:r>
    </w:p>
    <w:p w:rsidR="00F94CE2" w:rsidRPr="00B64BCB" w:rsidP="00997D3C">
      <w:pPr>
        <w:numPr>
          <w:ilvl w:val="0"/>
          <w:numId w:val="9"/>
        </w:numPr>
        <w:spacing w:after="0"/>
        <w:jc w:val="both"/>
        <w:rPr>
          <w:sz w:val="22"/>
          <w:szCs w:val="20"/>
          <w:lang w:val="bg-BG"/>
        </w:rPr>
      </w:pPr>
      <w:r w:rsidRPr="00B64BCB">
        <w:rPr>
          <w:sz w:val="22"/>
          <w:szCs w:val="20"/>
          <w:lang w:val="bg-BG"/>
        </w:rPr>
        <w:t xml:space="preserve">Преглед на налични приложения: </w:t>
      </w:r>
      <w:r w:rsidRPr="002B744C">
        <w:rPr>
          <w:noProof/>
          <w:sz w:val="22"/>
          <w:szCs w:val="20"/>
          <w:lang w:val="bg-BG"/>
        </w:rPr>
        <w:t>Налични платформи за управление на проекти като Trello и Asana.</w:t>
      </w:r>
    </w:p>
    <w:p w:rsidR="00F94CE2" w:rsidRPr="00B64BCB" w:rsidP="004C385C">
      <w:pPr>
        <w:numPr>
          <w:ilvl w:val="0"/>
          <w:numId w:val="9"/>
        </w:numPr>
        <w:spacing w:after="0"/>
        <w:jc w:val="both"/>
        <w:rPr>
          <w:sz w:val="22"/>
          <w:szCs w:val="20"/>
          <w:lang w:val="bg-BG"/>
        </w:rPr>
      </w:pPr>
      <w:r w:rsidRPr="00B64BCB">
        <w:rPr>
          <w:sz w:val="22"/>
          <w:szCs w:val="20"/>
          <w:lang w:val="bg-BG"/>
        </w:rPr>
        <w:t xml:space="preserve">Извличане на основни концепции и функционалности, които могат да се интегрират в проекта: </w:t>
      </w:r>
      <w:r w:rsidRPr="002B744C">
        <w:rPr>
          <w:noProof/>
          <w:sz w:val="22"/>
          <w:szCs w:val="20"/>
          <w:lang w:val="bg-BG"/>
        </w:rPr>
        <w:t>Функции за управление на задачи, сътрудничество в екип и отчитане на напредъка.</w:t>
      </w:r>
    </w:p>
    <w:p w:rsidR="00F94CE2" w:rsidRPr="00B64BCB" w:rsidP="00997D3C">
      <w:pPr>
        <w:pStyle w:val="Heading2"/>
      </w:pPr>
      <w:r w:rsidRPr="00B64BCB">
        <w:t>Избор на алгоритъм за ефективно решение</w:t>
      </w:r>
    </w:p>
    <w:p w:rsidR="00F94CE2" w:rsidRPr="00B64BCB" w:rsidP="00997D3C">
      <w:pPr>
        <w:spacing w:after="0"/>
        <w:jc w:val="both"/>
        <w:rPr>
          <w:noProof/>
          <w:sz w:val="22"/>
          <w:szCs w:val="20"/>
          <w:lang w:val="bg-BG"/>
        </w:rPr>
      </w:pPr>
      <w:r w:rsidRPr="002B744C">
        <w:rPr>
          <w:noProof/>
          <w:sz w:val="22"/>
          <w:szCs w:val="20"/>
          <w:lang w:val="bg-BG"/>
        </w:rPr>
        <w:t>Алгоритъм за приоритизиране на задачи по срок (Priority Queue).</w:t>
      </w:r>
    </w:p>
    <w:p w:rsidR="00F94CE2" w:rsidRPr="00B64BCB" w:rsidP="00997D3C">
      <w:pPr>
        <w:spacing w:after="0"/>
        <w:jc w:val="both"/>
        <w:rPr>
          <w:sz w:val="22"/>
          <w:szCs w:val="20"/>
          <w:lang w:val="bg-BG"/>
        </w:rPr>
      </w:pPr>
      <w:r w:rsidRPr="00B64BCB">
        <w:rPr>
          <w:sz w:val="22"/>
          <w:szCs w:val="20"/>
          <w:lang w:val="bg-BG"/>
        </w:rPr>
        <w:t>*Да се добавят 2 допълнителни функционалности, извлечени от точка 4, несъвпадащи с гореизброените</w:t>
      </w:r>
    </w:p>
    <w:p w:rsidR="00F94CE2">
      <w:pPr>
        <w:rPr>
          <w:sz w:val="24"/>
          <w:lang w:val="bg-BG"/>
        </w:rPr>
      </w:pPr>
      <w:r>
        <w:rPr>
          <w:sz w:val="24"/>
          <w:lang w:val="bg-BG"/>
        </w:rPr>
        <w:br w:type="page"/>
      </w:r>
    </w:p>
    <w:p w:rsidR="00F94CE2" w:rsidRPr="00B64BCB" w:rsidP="00997D3C">
      <w:pPr>
        <w:pStyle w:val="Heading2"/>
      </w:pPr>
      <w:r w:rsidRPr="00B64BCB">
        <w:t>Избор на технологии и архитектура</w:t>
      </w:r>
    </w:p>
    <w:p w:rsidR="00F94CE2" w:rsidRPr="00B64BCB" w:rsidP="00997D3C">
      <w:pPr>
        <w:numPr>
          <w:ilvl w:val="0"/>
          <w:numId w:val="9"/>
        </w:numPr>
        <w:spacing w:after="0"/>
        <w:jc w:val="both"/>
        <w:rPr>
          <w:sz w:val="22"/>
          <w:szCs w:val="20"/>
          <w:lang w:val="bg-BG"/>
        </w:rPr>
      </w:pPr>
      <w:r w:rsidRPr="00B64BCB">
        <w:rPr>
          <w:sz w:val="22"/>
          <w:szCs w:val="20"/>
          <w:lang w:val="bg-BG"/>
        </w:rPr>
        <w:t>Архитектура: Многослойна</w:t>
      </w:r>
    </w:p>
    <w:p w:rsidR="00F94CE2" w:rsidRPr="00B64BCB" w:rsidP="00997D3C">
      <w:pPr>
        <w:numPr>
          <w:ilvl w:val="0"/>
          <w:numId w:val="9"/>
        </w:numPr>
        <w:spacing w:after="0"/>
        <w:jc w:val="both"/>
        <w:rPr>
          <w:sz w:val="22"/>
          <w:szCs w:val="20"/>
          <w:lang w:val="bg-BG"/>
        </w:rPr>
      </w:pPr>
      <w:r w:rsidRPr="00B64BCB">
        <w:rPr>
          <w:sz w:val="22"/>
          <w:szCs w:val="20"/>
          <w:lang w:val="bg-BG"/>
        </w:rPr>
        <w:t>Език и технологични рамки: C#</w:t>
      </w:r>
      <w:r w:rsidRPr="00B64BCB">
        <w:rPr>
          <w:sz w:val="22"/>
          <w:szCs w:val="20"/>
        </w:rPr>
        <w:t xml:space="preserve"> </w:t>
      </w:r>
      <w:r w:rsidRPr="00B64BCB">
        <w:rPr>
          <w:sz w:val="22"/>
          <w:szCs w:val="20"/>
          <w:lang w:val="bg-BG"/>
        </w:rPr>
        <w:t>/ .NET</w:t>
      </w:r>
      <w:r w:rsidRPr="00B64BCB">
        <w:rPr>
          <w:sz w:val="22"/>
          <w:szCs w:val="20"/>
        </w:rPr>
        <w:t xml:space="preserve"> </w:t>
      </w:r>
      <w:r w:rsidRPr="00B64BCB">
        <w:rPr>
          <w:sz w:val="22"/>
          <w:szCs w:val="20"/>
          <w:lang w:val="bg-BG"/>
        </w:rPr>
        <w:t>/ ASP.NET Core</w:t>
      </w:r>
    </w:p>
    <w:p w:rsidR="00F94CE2" w:rsidRPr="00B64BCB" w:rsidP="00997D3C">
      <w:pPr>
        <w:numPr>
          <w:ilvl w:val="0"/>
          <w:numId w:val="9"/>
        </w:numPr>
        <w:spacing w:after="0"/>
        <w:jc w:val="both"/>
        <w:rPr>
          <w:sz w:val="22"/>
          <w:szCs w:val="20"/>
          <w:lang w:val="bg-BG"/>
        </w:rPr>
      </w:pPr>
      <w:r w:rsidRPr="00B64BCB">
        <w:rPr>
          <w:sz w:val="22"/>
          <w:szCs w:val="20"/>
          <w:lang w:val="bg-BG"/>
        </w:rPr>
        <w:t>База данни: MS SQL Server / PostgreSQL</w:t>
      </w:r>
    </w:p>
    <w:p w:rsidR="00F94CE2" w:rsidRPr="00B64BCB" w:rsidP="00997D3C">
      <w:pPr>
        <w:numPr>
          <w:ilvl w:val="0"/>
          <w:numId w:val="9"/>
        </w:numPr>
        <w:spacing w:after="0"/>
        <w:jc w:val="both"/>
        <w:rPr>
          <w:sz w:val="22"/>
          <w:szCs w:val="20"/>
          <w:lang w:val="bg-BG"/>
        </w:rPr>
      </w:pPr>
      <w:r w:rsidRPr="00B64BCB">
        <w:rPr>
          <w:sz w:val="22"/>
          <w:szCs w:val="20"/>
          <w:lang w:val="bg-BG"/>
        </w:rPr>
        <w:t>ORM: Entity Framework Core / Dapper</w:t>
      </w:r>
    </w:p>
    <w:p w:rsidR="00F94CE2" w:rsidRPr="00B64BCB" w:rsidP="00997D3C">
      <w:pPr>
        <w:numPr>
          <w:ilvl w:val="0"/>
          <w:numId w:val="9"/>
        </w:numPr>
        <w:spacing w:after="0"/>
        <w:jc w:val="both"/>
        <w:rPr>
          <w:sz w:val="22"/>
          <w:szCs w:val="20"/>
          <w:lang w:val="bg-BG"/>
        </w:rPr>
      </w:pPr>
      <w:r w:rsidRPr="00B64BCB">
        <w:rPr>
          <w:sz w:val="22"/>
          <w:szCs w:val="20"/>
          <w:lang w:val="bg-BG"/>
        </w:rPr>
        <w:t>Фронтенд: MVC / Razor Pages / Blazor</w:t>
      </w:r>
    </w:p>
    <w:p w:rsidR="00F94CE2">
      <w:pPr>
        <w:rPr>
          <w:sz w:val="24"/>
          <w:lang w:val="bg-BG"/>
        </w:rPr>
      </w:pPr>
    </w:p>
    <w:p w:rsidR="00F94CE2" w:rsidRPr="00B64BCB" w:rsidP="00997D3C">
      <w:pPr>
        <w:pStyle w:val="Heading2"/>
      </w:pPr>
      <w:r w:rsidRPr="00B64BCB">
        <w:t>Основни функционалности на приложението</w:t>
      </w:r>
    </w:p>
    <w:p w:rsidR="00F94CE2" w:rsidRPr="00B64BCB" w:rsidP="00997D3C">
      <w:pPr>
        <w:jc w:val="both"/>
        <w:rPr>
          <w:sz w:val="24"/>
          <w:lang w:val="bg-BG"/>
        </w:rPr>
      </w:pPr>
      <w:r w:rsidRPr="002B744C">
        <w:rPr>
          <w:noProof/>
          <w:sz w:val="24"/>
          <w:lang w:val="bg-BG"/>
        </w:rPr>
        <w:t>Управление на задачи, календар на проекта, доклади за напредъка.</w:t>
      </w:r>
    </w:p>
    <w:p w:rsidR="00F94CE2" w:rsidRPr="00B64BCB" w:rsidP="00997D3C">
      <w:pPr>
        <w:jc w:val="both"/>
        <w:rPr>
          <w:sz w:val="24"/>
          <w:lang w:val="bg-BG"/>
        </w:rPr>
      </w:pPr>
    </w:p>
    <w:p w:rsidR="00F94CE2" w:rsidRPr="00B64BCB" w:rsidP="00997D3C">
      <w:pPr>
        <w:pStyle w:val="Heading2"/>
      </w:pPr>
      <w:r w:rsidRPr="00B64BCB">
        <w:t>Стратегия за тестване</w:t>
      </w:r>
    </w:p>
    <w:p w:rsidR="00F94CE2" w:rsidRPr="00B64BCB" w:rsidP="00997D3C">
      <w:pPr>
        <w:rPr>
          <w:rFonts w:eastAsiaTheme="majorEastAsia"/>
          <w:b/>
          <w:bCs/>
          <w:color w:val="2E74B5" w:themeColor="accent1" w:themeShade="BF"/>
          <w:sz w:val="32"/>
          <w:szCs w:val="32"/>
          <w:lang w:val="bg-BG"/>
        </w:rPr>
      </w:pPr>
      <w:r w:rsidRPr="002B744C">
        <w:rPr>
          <w:noProof/>
          <w:sz w:val="24"/>
          <w:lang w:val="bg-BG"/>
        </w:rPr>
        <w:t>Unit тестове за управление на задачи и проекти. Интеграционни тестове за екипна работа и синхронизация.</w:t>
      </w:r>
      <w:r w:rsidRPr="00B64BCB">
        <w:br w:type="page"/>
      </w:r>
    </w:p>
    <w:p w:rsidR="00F94CE2" w:rsidRPr="00B64BCB" w:rsidP="00997D3C">
      <w:pPr>
        <w:pStyle w:val="Heading1"/>
        <w:rPr>
          <w:lang w:val="en-US"/>
        </w:rPr>
      </w:pPr>
      <w:r w:rsidRPr="00B64BCB">
        <w:t>Указания за съдържанието и оформянето на дипломния проект  </w:t>
      </w:r>
    </w:p>
    <w:p w:rsidR="00F94CE2" w:rsidRPr="00B64BCB" w:rsidP="00997D3C">
      <w:pPr>
        <w:pStyle w:val="Heading2"/>
        <w:numPr>
          <w:ilvl w:val="0"/>
          <w:numId w:val="29"/>
        </w:numPr>
      </w:pPr>
      <w:r w:rsidRPr="00B64BCB">
        <w:t>Съдържание на дипломния проект  </w:t>
      </w:r>
    </w:p>
    <w:p w:rsidR="00F94CE2" w:rsidRPr="00B64BCB" w:rsidP="00997D3C">
      <w:pPr>
        <w:rPr>
          <w:sz w:val="22"/>
          <w:lang w:val="bg-BG"/>
        </w:rPr>
      </w:pPr>
      <w:r w:rsidRPr="00B64BCB">
        <w:rPr>
          <w:sz w:val="22"/>
          <w:lang w:val="bg-BG"/>
        </w:rPr>
        <w:t>Оформяне на дипломния проект в следните структурни единици: </w:t>
      </w:r>
      <w:r w:rsidRPr="00B64BCB">
        <w:rPr>
          <w:sz w:val="22"/>
        </w:rPr>
        <w:t> </w:t>
      </w:r>
      <w:r w:rsidRPr="00B64BCB">
        <w:rPr>
          <w:sz w:val="22"/>
          <w:lang w:val="bg-BG"/>
        </w:rPr>
        <w:t> </w:t>
      </w:r>
    </w:p>
    <w:p w:rsidR="00F94CE2" w:rsidRPr="00B64BCB" w:rsidP="00997D3C">
      <w:pPr>
        <w:numPr>
          <w:ilvl w:val="0"/>
          <w:numId w:val="23"/>
        </w:numPr>
        <w:rPr>
          <w:sz w:val="22"/>
          <w:lang w:val="bg-BG"/>
        </w:rPr>
      </w:pPr>
      <w:r w:rsidRPr="00B64BCB">
        <w:rPr>
          <w:sz w:val="22"/>
          <w:lang w:val="bg-BG"/>
        </w:rPr>
        <w:t>титулна страница; </w:t>
      </w:r>
      <w:r w:rsidRPr="00B64BCB">
        <w:rPr>
          <w:sz w:val="22"/>
        </w:rPr>
        <w:t> </w:t>
      </w:r>
      <w:r w:rsidRPr="00B64BCB">
        <w:rPr>
          <w:sz w:val="22"/>
          <w:lang w:val="bg-BG"/>
        </w:rPr>
        <w:t> </w:t>
      </w:r>
    </w:p>
    <w:p w:rsidR="00F94CE2" w:rsidRPr="00B64BCB" w:rsidP="00997D3C">
      <w:pPr>
        <w:numPr>
          <w:ilvl w:val="0"/>
          <w:numId w:val="24"/>
        </w:numPr>
        <w:rPr>
          <w:sz w:val="22"/>
          <w:lang w:val="bg-BG"/>
        </w:rPr>
      </w:pPr>
      <w:r w:rsidRPr="00B64BCB">
        <w:rPr>
          <w:sz w:val="22"/>
          <w:lang w:val="bg-BG"/>
        </w:rPr>
        <w:t>съдържание; </w:t>
      </w:r>
      <w:r w:rsidRPr="00B64BCB">
        <w:rPr>
          <w:sz w:val="22"/>
        </w:rPr>
        <w:t> </w:t>
      </w:r>
      <w:r w:rsidRPr="00B64BCB">
        <w:rPr>
          <w:sz w:val="22"/>
          <w:lang w:val="bg-BG"/>
        </w:rPr>
        <w:t> </w:t>
      </w:r>
    </w:p>
    <w:p w:rsidR="00F94CE2" w:rsidRPr="00B64BCB" w:rsidP="00997D3C">
      <w:pPr>
        <w:numPr>
          <w:ilvl w:val="0"/>
          <w:numId w:val="25"/>
        </w:numPr>
        <w:rPr>
          <w:sz w:val="22"/>
          <w:lang w:val="bg-BG"/>
        </w:rPr>
      </w:pPr>
      <w:r w:rsidRPr="00B64BCB">
        <w:rPr>
          <w:sz w:val="22"/>
          <w:lang w:val="bg-BG"/>
        </w:rPr>
        <w:t>увод (въведение); </w:t>
      </w:r>
      <w:r w:rsidRPr="00B64BCB">
        <w:rPr>
          <w:sz w:val="22"/>
        </w:rPr>
        <w:t> </w:t>
      </w:r>
      <w:r w:rsidRPr="00B64BCB">
        <w:rPr>
          <w:sz w:val="22"/>
          <w:lang w:val="bg-BG"/>
        </w:rPr>
        <w:t> </w:t>
      </w:r>
    </w:p>
    <w:p w:rsidR="00F94CE2" w:rsidRPr="00B64BCB" w:rsidP="00997D3C">
      <w:pPr>
        <w:numPr>
          <w:ilvl w:val="0"/>
          <w:numId w:val="26"/>
        </w:numPr>
        <w:rPr>
          <w:sz w:val="22"/>
          <w:lang w:val="bg-BG"/>
        </w:rPr>
      </w:pPr>
      <w:r w:rsidRPr="00B64BCB">
        <w:rPr>
          <w:sz w:val="22"/>
          <w:lang w:val="bg-BG"/>
        </w:rPr>
        <w:t>основна част; </w:t>
      </w:r>
      <w:r w:rsidRPr="00B64BCB">
        <w:rPr>
          <w:sz w:val="22"/>
        </w:rPr>
        <w:t> </w:t>
      </w:r>
      <w:r w:rsidRPr="00B64BCB">
        <w:rPr>
          <w:sz w:val="22"/>
          <w:lang w:val="bg-BG"/>
        </w:rPr>
        <w:t> </w:t>
      </w:r>
    </w:p>
    <w:p w:rsidR="00F94CE2" w:rsidRPr="00B64BCB" w:rsidP="00997D3C">
      <w:pPr>
        <w:numPr>
          <w:ilvl w:val="0"/>
          <w:numId w:val="27"/>
        </w:numPr>
        <w:rPr>
          <w:sz w:val="22"/>
          <w:lang w:val="bg-BG"/>
        </w:rPr>
      </w:pPr>
      <w:r w:rsidRPr="00B64BCB">
        <w:rPr>
          <w:sz w:val="22"/>
          <w:lang w:val="bg-BG"/>
        </w:rPr>
        <w:t>заключение; </w:t>
      </w:r>
      <w:r w:rsidRPr="00B64BCB">
        <w:rPr>
          <w:sz w:val="22"/>
        </w:rPr>
        <w:t> </w:t>
      </w:r>
      <w:r w:rsidRPr="00B64BCB">
        <w:rPr>
          <w:sz w:val="22"/>
          <w:lang w:val="bg-BG"/>
        </w:rPr>
        <w:t> </w:t>
      </w:r>
    </w:p>
    <w:p w:rsidR="00F94CE2" w:rsidRPr="00B64BCB" w:rsidP="00997D3C">
      <w:pPr>
        <w:numPr>
          <w:ilvl w:val="0"/>
          <w:numId w:val="28"/>
        </w:numPr>
        <w:rPr>
          <w:sz w:val="22"/>
          <w:lang w:val="bg-BG"/>
        </w:rPr>
      </w:pPr>
      <w:r w:rsidRPr="00B64BCB">
        <w:rPr>
          <w:sz w:val="22"/>
          <w:lang w:val="bg-BG"/>
        </w:rPr>
        <w:t>списък на използваната литература;</w:t>
      </w:r>
    </w:p>
    <w:p w:rsidR="00F94CE2" w:rsidRPr="00B64BCB" w:rsidP="00997D3C">
      <w:pPr>
        <w:numPr>
          <w:ilvl w:val="0"/>
          <w:numId w:val="28"/>
        </w:numPr>
        <w:rPr>
          <w:sz w:val="22"/>
          <w:lang w:val="bg-BG"/>
        </w:rPr>
      </w:pPr>
      <w:r w:rsidRPr="00B64BCB">
        <w:rPr>
          <w:sz w:val="22"/>
          <w:lang w:val="bg-BG"/>
        </w:rPr>
        <w:t>приложения. </w:t>
      </w:r>
      <w:r w:rsidRPr="00B64BCB">
        <w:rPr>
          <w:sz w:val="22"/>
        </w:rPr>
        <w:t> </w:t>
      </w:r>
      <w:r w:rsidRPr="00B64BCB">
        <w:rPr>
          <w:sz w:val="22"/>
          <w:lang w:val="bg-BG"/>
        </w:rPr>
        <w:t> </w:t>
      </w:r>
    </w:p>
    <w:p w:rsidR="00F94CE2" w:rsidRPr="00B64BCB" w:rsidP="00997D3C">
      <w:pPr>
        <w:rPr>
          <w:sz w:val="22"/>
          <w:lang w:val="bg-BG"/>
        </w:rPr>
      </w:pPr>
      <w:r w:rsidRPr="00B64BCB">
        <w:rPr>
          <w:b/>
          <w:bCs/>
          <w:sz w:val="22"/>
          <w:lang w:val="bg-BG"/>
        </w:rPr>
        <w:t>Титулната страница</w:t>
      </w:r>
      <w:r w:rsidRPr="00B64BCB">
        <w:rPr>
          <w:sz w:val="22"/>
          <w:lang w:val="bg-BG"/>
        </w:rPr>
        <w:t xml:space="preserve"> съдържа наименование на училището, населено място, тема на дипломния проект, трите имена на ученика, професия и специалност, име и фамилия на ръководителя/консултанта. </w:t>
      </w:r>
      <w:r w:rsidRPr="00B64BCB">
        <w:rPr>
          <w:sz w:val="22"/>
        </w:rPr>
        <w:t> </w:t>
      </w:r>
      <w:r w:rsidRPr="00B64BCB">
        <w:rPr>
          <w:sz w:val="22"/>
          <w:lang w:val="bg-BG"/>
        </w:rPr>
        <w:t> </w:t>
      </w:r>
    </w:p>
    <w:p w:rsidR="00F94CE2" w:rsidRPr="00B64BCB" w:rsidP="00997D3C">
      <w:pPr>
        <w:rPr>
          <w:sz w:val="22"/>
          <w:lang w:val="bg-BG"/>
        </w:rPr>
      </w:pPr>
      <w:r w:rsidRPr="00B64BCB">
        <w:rPr>
          <w:b/>
          <w:bCs/>
          <w:sz w:val="22"/>
          <w:lang w:val="bg-BG"/>
        </w:rPr>
        <w:t>Уводът</w:t>
      </w:r>
      <w:r w:rsidRPr="00B64BCB">
        <w:rPr>
          <w:sz w:val="22"/>
          <w:lang w:val="bg-BG"/>
        </w:rPr>
        <w:t xml:space="preserve"> (</w:t>
      </w:r>
      <w:r w:rsidRPr="00B64BCB">
        <w:rPr>
          <w:i/>
          <w:iCs/>
          <w:sz w:val="22"/>
          <w:lang w:val="bg-BG"/>
        </w:rPr>
        <w:t>въведение</w:t>
      </w:r>
      <w:r w:rsidRPr="00B64BCB">
        <w:rPr>
          <w:sz w:val="22"/>
          <w:lang w:val="bg-BG"/>
        </w:rPr>
        <w:t>) съдържа кратко описание на основните цели и резултати. </w:t>
      </w:r>
      <w:r w:rsidRPr="00B64BCB">
        <w:rPr>
          <w:sz w:val="22"/>
        </w:rPr>
        <w:t> </w:t>
      </w:r>
      <w:r w:rsidRPr="00B64BCB">
        <w:rPr>
          <w:sz w:val="22"/>
          <w:lang w:val="bg-BG"/>
        </w:rPr>
        <w:t> </w:t>
      </w:r>
    </w:p>
    <w:p w:rsidR="00F94CE2" w:rsidRPr="00B64BCB" w:rsidP="00997D3C">
      <w:pPr>
        <w:rPr>
          <w:sz w:val="22"/>
          <w:lang w:val="bg-BG"/>
        </w:rPr>
      </w:pPr>
      <w:r w:rsidRPr="00B64BCB">
        <w:rPr>
          <w:b/>
          <w:bCs/>
          <w:sz w:val="22"/>
          <w:lang w:val="bg-BG"/>
        </w:rPr>
        <w:t>Основна част</w:t>
      </w:r>
      <w:r w:rsidRPr="00B64BCB">
        <w:rPr>
          <w:sz w:val="22"/>
          <w:lang w:val="bg-BG"/>
        </w:rPr>
        <w:t xml:space="preserve"> – Формулира се целта на дипломния проект и задачите, които трябва да бъдат решени, за да се постигне тази цел. Съдържа описание и анализ на известните решения, като се цитират съответните литературни източници. Съдържа приносите на дипломния проект, които трябва да бъдат така формулирани, че да се вижда кои от поставените задачи са успешно решени. </w:t>
      </w:r>
      <w:r w:rsidRPr="00B64BCB">
        <w:rPr>
          <w:b/>
          <w:bCs/>
          <w:sz w:val="22"/>
          <w:lang w:val="bg-BG"/>
        </w:rPr>
        <w:t>Заключението</w:t>
      </w:r>
      <w:r w:rsidRPr="00B64BCB">
        <w:rPr>
          <w:sz w:val="22"/>
          <w:lang w:val="bg-BG"/>
        </w:rPr>
        <w:t xml:space="preserve"> съдържа изводи и предложения за доразвиване на проекта и възможностите за неговото приложение. </w:t>
      </w:r>
      <w:r w:rsidRPr="00B64BCB">
        <w:rPr>
          <w:sz w:val="22"/>
        </w:rPr>
        <w:t> </w:t>
      </w:r>
      <w:r w:rsidRPr="00B64BCB">
        <w:rPr>
          <w:sz w:val="22"/>
          <w:lang w:val="bg-BG"/>
        </w:rPr>
        <w:t> </w:t>
      </w:r>
    </w:p>
    <w:p w:rsidR="00F94CE2" w:rsidRPr="00B64BCB" w:rsidP="00997D3C">
      <w:pPr>
        <w:rPr>
          <w:sz w:val="22"/>
        </w:rPr>
      </w:pPr>
      <w:r w:rsidRPr="00B64BCB">
        <w:rPr>
          <w:b/>
          <w:bCs/>
          <w:sz w:val="22"/>
          <w:lang w:val="bg-BG"/>
        </w:rPr>
        <w:t>Списъкът с използваната литература</w:t>
      </w:r>
      <w:r w:rsidRPr="00B64BCB">
        <w:rPr>
          <w:sz w:val="22"/>
          <w:lang w:val="bg-BG"/>
        </w:rPr>
        <w:t xml:space="preserve"> включва цитираната и използвана в записката на дипломния проект литература. Започва на отделна страница от основния текст. При имената на авторите първо се изписва фамилията. Всички описания в списъка с използваните източници трябва да са подредени по азбучен ред според фамилията на първия автор на всяка публикация. </w:t>
      </w:r>
    </w:p>
    <w:p w:rsidR="00F94CE2" w:rsidRPr="00B64BCB" w:rsidP="00997D3C">
      <w:pPr>
        <w:rPr>
          <w:sz w:val="22"/>
          <w:lang w:val="bg-BG"/>
        </w:rPr>
      </w:pPr>
      <w:r w:rsidRPr="00B64BCB">
        <w:rPr>
          <w:b/>
          <w:bCs/>
          <w:sz w:val="22"/>
          <w:lang w:val="bg-BG"/>
        </w:rPr>
        <w:t>Приложенията</w:t>
      </w:r>
      <w:r w:rsidRPr="00B64BCB">
        <w:rPr>
          <w:sz w:val="22"/>
          <w:lang w:val="bg-BG"/>
        </w:rPr>
        <w:t xml:space="preserve"> съдържат документация, която не е намерила място в текста поради ограниченията в обема й или за по-добра прегледност подредба. В текста трябва да има препратка към всички приложения. </w:t>
      </w:r>
    </w:p>
    <w:p w:rsidR="00F94CE2" w:rsidRPr="00B64BCB" w:rsidP="00997D3C">
      <w:pPr>
        <w:pStyle w:val="Heading2"/>
      </w:pPr>
      <w:r w:rsidRPr="00B64BCB">
        <w:t>Оформяне на дипломния проект </w:t>
      </w:r>
    </w:p>
    <w:p w:rsidR="00F94CE2" w:rsidRPr="00B64BCB" w:rsidP="00997D3C">
      <w:pPr>
        <w:rPr>
          <w:sz w:val="22"/>
          <w:lang w:val="bg-BG"/>
        </w:rPr>
      </w:pPr>
      <w:r w:rsidRPr="00B64BCB">
        <w:rPr>
          <w:sz w:val="22"/>
          <w:lang w:val="bg-BG"/>
        </w:rPr>
        <w:t>Формат: А4; Брой редове в стр.: 30; Брой на знаците: 60 знака в ред </w:t>
      </w:r>
    </w:p>
    <w:p w:rsidR="00F94CE2" w:rsidRPr="00B64BCB" w:rsidP="00997D3C">
      <w:pPr>
        <w:rPr>
          <w:sz w:val="22"/>
          <w:lang w:val="bg-BG"/>
        </w:rPr>
      </w:pPr>
      <w:r w:rsidRPr="00B64BCB">
        <w:rPr>
          <w:sz w:val="22"/>
          <w:lang w:val="bg-BG"/>
        </w:rPr>
        <w:t>Общ брой на знаците в 1 стр.: 1800 – 2000 знака </w:t>
      </w:r>
      <w:r w:rsidRPr="00B64BCB">
        <w:rPr>
          <w:sz w:val="22"/>
        </w:rPr>
        <w:t> </w:t>
      </w:r>
      <w:r w:rsidRPr="00B64BCB">
        <w:rPr>
          <w:sz w:val="22"/>
          <w:lang w:val="bg-BG"/>
        </w:rPr>
        <w:t> </w:t>
      </w:r>
    </w:p>
    <w:p w:rsidR="00F94CE2" w:rsidRPr="00B64BCB" w:rsidP="00997D3C">
      <w:pPr>
        <w:rPr>
          <w:sz w:val="22"/>
          <w:lang w:val="bg-BG"/>
        </w:rPr>
      </w:pPr>
      <w:r w:rsidRPr="00B64BCB">
        <w:rPr>
          <w:sz w:val="22"/>
          <w:lang w:val="bg-BG"/>
        </w:rPr>
        <w:t>Шрифт: Times New Roman 12 </w:t>
      </w:r>
    </w:p>
    <w:p w:rsidR="00F94CE2" w:rsidRPr="00B64BCB" w:rsidP="00997D3C">
      <w:pPr>
        <w:pStyle w:val="Heading2"/>
      </w:pPr>
      <w:r w:rsidRPr="00B64BCB">
        <w:t>Разработено приложение на дипломния проект</w:t>
      </w:r>
    </w:p>
    <w:p w:rsidR="00F94CE2" w:rsidRPr="00B64BCB" w:rsidP="00997D3C">
      <w:pPr>
        <w:rPr>
          <w:sz w:val="22"/>
          <w:lang w:val="bg-BG"/>
        </w:rPr>
      </w:pPr>
      <w:r w:rsidRPr="00B64BCB">
        <w:rPr>
          <w:sz w:val="22"/>
          <w:lang w:val="bg-BG"/>
        </w:rPr>
        <w:t xml:space="preserve">Програмния код на дипломния проект и реализацията му се съхраняват в индивидуално репозитори, което е копие на задание създадено от комисията. Съдържа програмния код, описание на </w:t>
      </w:r>
      <w:r w:rsidRPr="00B64BCB">
        <w:rPr>
          <w:sz w:val="22"/>
          <w:lang w:val="bg-BG"/>
        </w:rPr>
        <w:t>архитектурата, основни обекти и методи, които са реализирани за постигане на поставените задачи. Във файлът README се съдържат данните на заданието и подробно описание на реализацията. Програмния код и коментари към него са на английски език, да се спазват добрите практики и основни принципи за писане на качествен програмен код. Програмният код се предава на електронен носител заедно с дипломния проект в два екземпляра. </w:t>
      </w:r>
    </w:p>
    <w:p w:rsidR="00F94CE2" w:rsidRPr="00B64BCB" w:rsidP="00997D3C">
      <w:pPr>
        <w:rPr>
          <w:sz w:val="22"/>
          <w:lang w:val="bg-BG"/>
        </w:rPr>
      </w:pPr>
      <w:r w:rsidRPr="00B64BCB">
        <w:rPr>
          <w:sz w:val="22"/>
          <w:lang w:val="bg-BG"/>
        </w:rPr>
        <w:t>Работещото приложение трябва да е достъпно във виртуална машина предоставена от ръководителя на ученика. </w:t>
      </w:r>
    </w:p>
    <w:p w:rsidR="00F94CE2" w:rsidRPr="00B64BCB" w:rsidP="00997D3C">
      <w:pPr>
        <w:pStyle w:val="Heading2"/>
        <w:rPr>
          <w:rFonts w:eastAsia="Times New Roman"/>
        </w:rPr>
      </w:pPr>
      <w:r w:rsidRPr="00B64BCB">
        <w:rPr>
          <w:rFonts w:eastAsia="Times New Roman"/>
        </w:rPr>
        <w:t>График за изпълнение:  </w:t>
      </w:r>
    </w:p>
    <w:p w:rsidR="00F94CE2" w:rsidRPr="00B64BCB" w:rsidP="00997D3C">
      <w:pPr>
        <w:spacing w:after="0" w:line="240" w:lineRule="auto"/>
        <w:textAlignment w:val="baseline"/>
        <w:rPr>
          <w:rFonts w:eastAsia="Times New Roman"/>
          <w:color w:val="000000"/>
          <w:sz w:val="24"/>
          <w:szCs w:val="24"/>
        </w:rPr>
      </w:pPr>
      <w:r w:rsidRPr="00B64BCB">
        <w:rPr>
          <w:rFonts w:eastAsia="Times New Roman"/>
          <w:b/>
          <w:bCs/>
          <w:color w:val="000000"/>
          <w:sz w:val="24"/>
          <w:szCs w:val="24"/>
          <w:lang w:val="bg-BG"/>
        </w:rPr>
        <w:t>а) дата на възлагане на дипломния проект </w:t>
      </w:r>
      <w:r w:rsidRPr="00B64BCB">
        <w:rPr>
          <w:rFonts w:eastAsia="Times New Roman"/>
          <w:color w:val="000000"/>
          <w:sz w:val="24"/>
          <w:szCs w:val="24"/>
          <w:lang w:val="bg-BG"/>
        </w:rPr>
        <w:t xml:space="preserve"> </w:t>
      </w:r>
      <w:r w:rsidRPr="00B64BCB">
        <w:rPr>
          <w:rFonts w:eastAsia="Times New Roman"/>
          <w:color w:val="000000"/>
          <w:sz w:val="24"/>
          <w:szCs w:val="24"/>
        </w:rPr>
        <w:t xml:space="preserve">……………………. </w:t>
      </w:r>
      <w:r w:rsidRPr="00B64BCB">
        <w:rPr>
          <w:rFonts w:eastAsia="Times New Roman"/>
          <w:color w:val="000000"/>
          <w:sz w:val="24"/>
          <w:szCs w:val="24"/>
          <w:lang w:val="bg-BG"/>
        </w:rPr>
        <w:t>г.</w:t>
      </w:r>
      <w:r w:rsidRPr="00B64BCB">
        <w:rPr>
          <w:rFonts w:eastAsia="Times New Roman"/>
          <w:color w:val="000000"/>
          <w:sz w:val="24"/>
          <w:szCs w:val="24"/>
        </w:rPr>
        <w:t> </w:t>
      </w:r>
    </w:p>
    <w:p w:rsidR="00F94CE2" w:rsidRPr="00B64BCB" w:rsidP="00997D3C">
      <w:pPr>
        <w:spacing w:after="0" w:line="240" w:lineRule="auto"/>
        <w:textAlignment w:val="baseline"/>
        <w:rPr>
          <w:rFonts w:eastAsia="Times New Roman"/>
          <w:color w:val="000000"/>
          <w:sz w:val="24"/>
          <w:szCs w:val="24"/>
        </w:rPr>
      </w:pPr>
      <w:r w:rsidRPr="00B64BCB">
        <w:rPr>
          <w:rFonts w:eastAsia="Times New Roman"/>
          <w:b/>
          <w:bCs/>
          <w:color w:val="000000"/>
          <w:sz w:val="24"/>
          <w:szCs w:val="24"/>
          <w:lang w:val="bg-BG"/>
        </w:rPr>
        <w:t xml:space="preserve">б) контролни проверки и консултации </w:t>
      </w:r>
      <w:r w:rsidRPr="00B64BCB">
        <w:rPr>
          <w:rFonts w:eastAsia="Times New Roman"/>
          <w:color w:val="000000"/>
          <w:sz w:val="24"/>
          <w:szCs w:val="24"/>
        </w:rPr>
        <w:t> </w:t>
      </w:r>
    </w:p>
    <w:p w:rsidR="00F94CE2" w:rsidRPr="00B64BCB" w:rsidP="00997D3C">
      <w:pPr>
        <w:spacing w:after="0" w:line="240" w:lineRule="auto"/>
        <w:ind w:left="2880"/>
        <w:textAlignment w:val="baseline"/>
        <w:rPr>
          <w:rFonts w:eastAsia="Times New Roman"/>
          <w:color w:val="000000"/>
          <w:sz w:val="24"/>
          <w:szCs w:val="24"/>
          <w:lang w:val="bg-BG"/>
        </w:rPr>
      </w:pPr>
      <w:r w:rsidRPr="00B64BCB">
        <w:rPr>
          <w:rFonts w:eastAsia="Times New Roman"/>
          <w:b/>
          <w:bCs/>
          <w:color w:val="000000"/>
          <w:sz w:val="24"/>
          <w:szCs w:val="24"/>
          <w:lang w:val="bg-BG"/>
        </w:rPr>
        <w:t>1 - 23 Декември 2024</w:t>
      </w:r>
      <w:r w:rsidRPr="00B64BCB">
        <w:rPr>
          <w:rFonts w:eastAsia="Times New Roman"/>
          <w:color w:val="000000"/>
          <w:sz w:val="24"/>
          <w:szCs w:val="24"/>
        </w:rPr>
        <w:t xml:space="preserve"> </w:t>
      </w:r>
      <w:r w:rsidRPr="00B64BCB">
        <w:rPr>
          <w:rFonts w:eastAsia="Times New Roman"/>
          <w:b/>
          <w:color w:val="000000"/>
          <w:sz w:val="24"/>
          <w:szCs w:val="24"/>
        </w:rPr>
        <w:t>г.</w:t>
      </w:r>
    </w:p>
    <w:p w:rsidR="00F94CE2" w:rsidRPr="00B64BCB" w:rsidP="00997D3C">
      <w:pPr>
        <w:spacing w:after="0" w:line="240" w:lineRule="auto"/>
        <w:ind w:left="2880"/>
        <w:textAlignment w:val="baseline"/>
        <w:rPr>
          <w:rFonts w:eastAsia="Times New Roman"/>
          <w:b/>
          <w:bCs/>
          <w:color w:val="000000"/>
          <w:sz w:val="24"/>
          <w:szCs w:val="24"/>
          <w:lang w:val="bg-BG"/>
        </w:rPr>
      </w:pPr>
      <w:r w:rsidRPr="00B64BCB">
        <w:rPr>
          <w:rFonts w:eastAsia="Times New Roman"/>
          <w:b/>
          <w:bCs/>
          <w:color w:val="000000"/>
          <w:sz w:val="24"/>
          <w:szCs w:val="24"/>
          <w:lang w:val="bg-BG"/>
        </w:rPr>
        <w:t>3 - 31 Януари 2025 г.</w:t>
      </w:r>
    </w:p>
    <w:p w:rsidR="00F94CE2" w:rsidRPr="00B64BCB" w:rsidP="00997D3C">
      <w:pPr>
        <w:spacing w:after="0" w:line="240" w:lineRule="auto"/>
        <w:ind w:left="2880"/>
        <w:textAlignment w:val="baseline"/>
        <w:rPr>
          <w:rFonts w:eastAsia="Times New Roman"/>
          <w:color w:val="000000"/>
          <w:sz w:val="24"/>
          <w:szCs w:val="24"/>
          <w:lang w:val="bg-BG"/>
        </w:rPr>
      </w:pPr>
      <w:r w:rsidRPr="00B64BCB">
        <w:rPr>
          <w:rFonts w:eastAsia="Times New Roman"/>
          <w:b/>
          <w:bCs/>
          <w:color w:val="000000"/>
          <w:sz w:val="24"/>
          <w:szCs w:val="24"/>
          <w:lang w:val="bg-BG"/>
        </w:rPr>
        <w:t>1 - 28</w:t>
      </w:r>
      <w:r w:rsidRPr="00B64BCB">
        <w:rPr>
          <w:rFonts w:eastAsia="Times New Roman"/>
          <w:b/>
          <w:color w:val="000000"/>
          <w:sz w:val="24"/>
          <w:szCs w:val="24"/>
        </w:rPr>
        <w:t xml:space="preserve"> </w:t>
      </w:r>
      <w:r w:rsidRPr="00B64BCB">
        <w:rPr>
          <w:rFonts w:eastAsia="Times New Roman"/>
          <w:b/>
          <w:color w:val="000000"/>
          <w:sz w:val="24"/>
          <w:szCs w:val="24"/>
          <w:lang w:val="bg-BG"/>
        </w:rPr>
        <w:t>Февруари 2025 г.</w:t>
      </w:r>
    </w:p>
    <w:p w:rsidR="00F94CE2" w:rsidRPr="00B64BCB" w:rsidP="00997D3C">
      <w:pPr>
        <w:spacing w:after="0" w:line="240" w:lineRule="auto"/>
        <w:ind w:left="2880"/>
        <w:textAlignment w:val="baseline"/>
        <w:rPr>
          <w:rFonts w:eastAsia="Times New Roman"/>
          <w:color w:val="000000"/>
          <w:sz w:val="24"/>
          <w:szCs w:val="24"/>
        </w:rPr>
      </w:pPr>
      <w:r w:rsidRPr="00B64BCB">
        <w:rPr>
          <w:rFonts w:eastAsia="Times New Roman"/>
          <w:b/>
          <w:bCs/>
          <w:color w:val="000000"/>
          <w:sz w:val="24"/>
          <w:szCs w:val="24"/>
          <w:lang w:val="bg-BG"/>
        </w:rPr>
        <w:t>1 - 31 Март 2025 г.</w:t>
      </w:r>
      <w:r w:rsidRPr="00B64BCB">
        <w:rPr>
          <w:rFonts w:eastAsia="Times New Roman"/>
          <w:color w:val="000000"/>
          <w:sz w:val="24"/>
          <w:szCs w:val="24"/>
        </w:rPr>
        <w:t> </w:t>
      </w:r>
    </w:p>
    <w:p w:rsidR="00F94CE2" w:rsidRPr="00B64BCB" w:rsidP="00997D3C">
      <w:pPr>
        <w:spacing w:after="0" w:line="240" w:lineRule="auto"/>
        <w:textAlignment w:val="baseline"/>
        <w:rPr>
          <w:rFonts w:eastAsia="Times New Roman"/>
          <w:color w:val="000000"/>
          <w:sz w:val="24"/>
          <w:szCs w:val="24"/>
        </w:rPr>
      </w:pPr>
      <w:r w:rsidRPr="00B64BCB">
        <w:rPr>
          <w:rFonts w:eastAsia="Times New Roman"/>
          <w:b/>
          <w:bCs/>
          <w:color w:val="000000"/>
          <w:sz w:val="24"/>
          <w:szCs w:val="24"/>
          <w:lang w:val="bg-BG"/>
        </w:rPr>
        <w:t xml:space="preserve">в) краен срок за предаване на дипломния проект:  </w:t>
      </w:r>
      <w:r w:rsidRPr="00B64BCB">
        <w:rPr>
          <w:rFonts w:eastAsia="Times New Roman"/>
          <w:b/>
          <w:color w:val="000000"/>
          <w:sz w:val="24"/>
          <w:szCs w:val="24"/>
          <w:lang w:val="bg-BG"/>
        </w:rPr>
        <w:t>10 април 2025</w:t>
      </w:r>
      <w:r w:rsidRPr="00B64BCB">
        <w:rPr>
          <w:rFonts w:eastAsia="Times New Roman"/>
          <w:color w:val="000000"/>
          <w:sz w:val="24"/>
          <w:szCs w:val="24"/>
        </w:rPr>
        <w:t> </w:t>
      </w:r>
      <w:r w:rsidRPr="00B64BCB">
        <w:rPr>
          <w:rFonts w:eastAsia="Times New Roman"/>
          <w:color w:val="000000"/>
          <w:sz w:val="24"/>
          <w:szCs w:val="24"/>
          <w:lang w:val="bg-BG"/>
        </w:rPr>
        <w:t>г.</w:t>
      </w:r>
      <w:r w:rsidRPr="00B64BCB">
        <w:rPr>
          <w:rFonts w:eastAsia="Times New Roman"/>
          <w:color w:val="000000"/>
          <w:sz w:val="24"/>
          <w:szCs w:val="24"/>
        </w:rPr>
        <w:br/>
      </w:r>
      <w:r w:rsidRPr="00B64BCB">
        <w:rPr>
          <w:rFonts w:eastAsia="Times New Roman"/>
          <w:sz w:val="24"/>
          <w:szCs w:val="24"/>
          <w:shd w:val="clear" w:color="auto" w:fill="FFFFFF"/>
        </w:rPr>
        <w:br/>
      </w:r>
    </w:p>
    <w:p w:rsidR="00F94CE2" w:rsidRPr="00B64BCB" w:rsidP="00997D3C">
      <w:pPr>
        <w:autoSpaceDE w:val="0"/>
        <w:autoSpaceDN w:val="0"/>
        <w:adjustRightInd w:val="0"/>
        <w:spacing w:after="120" w:line="276" w:lineRule="auto"/>
        <w:rPr>
          <w:sz w:val="24"/>
          <w:lang w:val="bg-BG"/>
        </w:rPr>
      </w:pPr>
      <w:r w:rsidRPr="00B64BCB">
        <w:rPr>
          <w:b/>
          <w:sz w:val="24"/>
          <w:lang w:val="bg-BG"/>
        </w:rPr>
        <w:t>Ученик</w:t>
      </w:r>
      <w:r w:rsidRPr="00B64BCB">
        <w:rPr>
          <w:sz w:val="24"/>
          <w:lang w:val="bg-BG"/>
        </w:rPr>
        <w:t xml:space="preserve">: </w:t>
      </w:r>
      <w:r w:rsidRPr="00B64BCB">
        <w:rPr>
          <w:bCs/>
          <w:noProof/>
          <w:color w:val="000000"/>
          <w:sz w:val="24"/>
          <w:lang w:val="bg-BG"/>
        </w:rPr>
        <w:t>..................................................................</w:t>
      </w:r>
      <w:r w:rsidRPr="00B64BCB">
        <w:rPr>
          <w:bCs/>
          <w:color w:val="000000"/>
          <w:sz w:val="24"/>
          <w:lang w:val="bg-BG"/>
        </w:rPr>
        <w:t xml:space="preserve">, </w:t>
      </w:r>
      <w:r w:rsidRPr="00B64BCB">
        <w:rPr>
          <w:bCs/>
          <w:noProof/>
          <w:color w:val="000000"/>
          <w:sz w:val="24"/>
          <w:lang w:val="bg-BG"/>
        </w:rPr>
        <w:t>...................................</w:t>
      </w:r>
      <w:r w:rsidRPr="00B64BCB">
        <w:rPr>
          <w:bCs/>
          <w:color w:val="000000"/>
          <w:sz w:val="24"/>
          <w:lang w:val="bg-BG"/>
        </w:rPr>
        <w:t xml:space="preserve">, </w:t>
      </w:r>
    </w:p>
    <w:p w:rsidR="00F94CE2" w:rsidRPr="00B64BCB" w:rsidP="00997D3C">
      <w:pPr>
        <w:autoSpaceDE w:val="0"/>
        <w:autoSpaceDN w:val="0"/>
        <w:adjustRightInd w:val="0"/>
        <w:spacing w:after="120" w:line="276" w:lineRule="auto"/>
        <w:ind w:left="708" w:firstLine="708"/>
        <w:rPr>
          <w:i/>
          <w:iCs/>
        </w:rPr>
      </w:pPr>
      <w:r w:rsidRPr="00B64BCB">
        <w:rPr>
          <w:i/>
          <w:iCs/>
          <w:lang w:val="bg-BG"/>
        </w:rPr>
        <w:t xml:space="preserve">            (име, фамилия) </w:t>
      </w:r>
      <w:r w:rsidRPr="00B64BCB">
        <w:tab/>
      </w:r>
      <w:r w:rsidRPr="00B64BCB">
        <w:tab/>
      </w:r>
      <w:r w:rsidRPr="00B64BCB">
        <w:tab/>
      </w:r>
      <w:r w:rsidRPr="00B64BCB">
        <w:tab/>
      </w:r>
      <w:r w:rsidRPr="00B64BCB">
        <w:rPr>
          <w:i/>
          <w:iCs/>
          <w:lang w:val="bg-BG"/>
        </w:rPr>
        <w:t>(подпис)</w:t>
      </w:r>
    </w:p>
    <w:p w:rsidR="00F94CE2" w:rsidRPr="00B64BCB" w:rsidP="00997D3C">
      <w:pPr>
        <w:autoSpaceDE w:val="0"/>
        <w:autoSpaceDN w:val="0"/>
        <w:adjustRightInd w:val="0"/>
        <w:spacing w:after="120" w:line="276" w:lineRule="auto"/>
        <w:ind w:left="708" w:firstLine="708"/>
        <w:rPr>
          <w:i/>
          <w:iCs/>
          <w:lang w:val="bg-BG"/>
        </w:rPr>
      </w:pPr>
    </w:p>
    <w:p w:rsidR="00F94CE2" w:rsidRPr="00B64BCB" w:rsidP="00997D3C">
      <w:pPr>
        <w:autoSpaceDE w:val="0"/>
        <w:autoSpaceDN w:val="0"/>
        <w:adjustRightInd w:val="0"/>
        <w:spacing w:after="120" w:line="276" w:lineRule="auto"/>
        <w:rPr>
          <w:b/>
          <w:bCs/>
          <w:sz w:val="24"/>
          <w:lang w:val="bg-BG"/>
        </w:rPr>
      </w:pPr>
      <w:r w:rsidRPr="00B64BCB">
        <w:rPr>
          <w:b/>
          <w:bCs/>
          <w:sz w:val="24"/>
          <w:lang w:val="bg-BG"/>
        </w:rPr>
        <w:t xml:space="preserve">Ръководител: </w:t>
      </w:r>
      <w:r w:rsidRPr="00B64BCB">
        <w:rPr>
          <w:bCs/>
          <w:noProof/>
          <w:sz w:val="24"/>
          <w:lang w:val="bg-BG"/>
        </w:rPr>
        <w:t>...........................</w:t>
      </w:r>
      <w:r>
        <w:rPr>
          <w:bCs/>
          <w:noProof/>
          <w:sz w:val="24"/>
          <w:lang w:val="bg-BG"/>
        </w:rPr>
        <w:t>......................</w:t>
      </w:r>
      <w:r w:rsidRPr="00B64BCB">
        <w:rPr>
          <w:bCs/>
          <w:noProof/>
          <w:sz w:val="24"/>
          <w:lang w:val="bg-BG"/>
        </w:rPr>
        <w:t>.......</w:t>
      </w:r>
      <w:r w:rsidRPr="00B64BCB">
        <w:rPr>
          <w:bCs/>
          <w:sz w:val="24"/>
          <w:lang w:val="bg-BG"/>
        </w:rPr>
        <w:t xml:space="preserve">, </w:t>
      </w:r>
      <w:r w:rsidRPr="00B64BCB">
        <w:rPr>
          <w:bCs/>
          <w:noProof/>
          <w:sz w:val="24"/>
          <w:lang w:val="bg-BG"/>
        </w:rPr>
        <w:t>...................................</w:t>
      </w:r>
      <w:r w:rsidRPr="00B64BCB">
        <w:rPr>
          <w:bCs/>
          <w:sz w:val="24"/>
          <w:lang w:val="bg-BG"/>
        </w:rPr>
        <w:t>,</w:t>
      </w:r>
      <w:r w:rsidRPr="00B64BCB">
        <w:rPr>
          <w:b/>
          <w:bCs/>
          <w:sz w:val="24"/>
          <w:lang w:val="bg-BG"/>
        </w:rPr>
        <w:t xml:space="preserve"> </w:t>
      </w:r>
    </w:p>
    <w:p w:rsidR="00F94CE2" w:rsidRPr="00B64BCB" w:rsidP="00997D3C">
      <w:pPr>
        <w:autoSpaceDE w:val="0"/>
        <w:autoSpaceDN w:val="0"/>
        <w:adjustRightInd w:val="0"/>
        <w:spacing w:after="120" w:line="276" w:lineRule="auto"/>
        <w:rPr>
          <w:i/>
          <w:iCs/>
          <w:sz w:val="24"/>
          <w:szCs w:val="24"/>
          <w:lang w:val="bg-BG"/>
        </w:rPr>
      </w:pPr>
      <w:r w:rsidRPr="00B64BCB">
        <w:rPr>
          <w:i/>
          <w:iCs/>
          <w:sz w:val="24"/>
          <w:szCs w:val="24"/>
          <w:lang w:val="bg-BG"/>
        </w:rPr>
        <w:t xml:space="preserve">                                 (име, фамилия) </w:t>
      </w:r>
      <w:r w:rsidRPr="00B64BCB">
        <w:tab/>
      </w:r>
      <w:r w:rsidRPr="00B64BCB">
        <w:tab/>
      </w:r>
      <w:r w:rsidRPr="00B64BCB">
        <w:rPr>
          <w:b/>
          <w:bCs/>
          <w:i/>
          <w:iCs/>
          <w:sz w:val="24"/>
          <w:szCs w:val="24"/>
          <w:lang w:val="bg-BG"/>
        </w:rPr>
        <w:t xml:space="preserve">      </w:t>
      </w:r>
      <w:r w:rsidRPr="00B64BCB">
        <w:tab/>
      </w:r>
      <w:r w:rsidRPr="00B64BCB">
        <w:rPr>
          <w:b/>
          <w:bCs/>
          <w:i/>
          <w:iCs/>
          <w:sz w:val="24"/>
          <w:szCs w:val="24"/>
          <w:lang w:val="bg-BG"/>
        </w:rPr>
        <w:t xml:space="preserve"> </w:t>
      </w:r>
      <w:r w:rsidRPr="00B64BCB">
        <w:tab/>
      </w:r>
      <w:r w:rsidRPr="00B64BCB">
        <w:rPr>
          <w:i/>
          <w:iCs/>
          <w:sz w:val="24"/>
          <w:szCs w:val="24"/>
          <w:lang w:val="bg-BG"/>
        </w:rPr>
        <w:t>(подпис)</w:t>
      </w:r>
      <w:r w:rsidRPr="00B64BCB">
        <w:br/>
      </w:r>
    </w:p>
    <w:p w:rsidR="00F94CE2" w:rsidRPr="00B64BCB" w:rsidP="00997D3C">
      <w:pPr>
        <w:autoSpaceDE w:val="0"/>
        <w:autoSpaceDN w:val="0"/>
        <w:adjustRightInd w:val="0"/>
        <w:spacing w:after="120" w:line="276" w:lineRule="auto"/>
        <w:rPr>
          <w:sz w:val="24"/>
          <w:lang w:val="bg-BG"/>
        </w:rPr>
      </w:pPr>
      <w:r w:rsidRPr="00B64BCB">
        <w:rPr>
          <w:b/>
          <w:bCs/>
          <w:sz w:val="24"/>
          <w:lang w:val="bg-BG"/>
        </w:rPr>
        <w:t>Председател на изпитната комисия</w:t>
      </w:r>
      <w:r w:rsidRPr="00B64BCB">
        <w:rPr>
          <w:sz w:val="24"/>
          <w:lang w:val="bg-BG"/>
        </w:rPr>
        <w:t xml:space="preserve">: </w:t>
      </w:r>
    </w:p>
    <w:p w:rsidR="00F94CE2" w:rsidRPr="00B64BCB" w:rsidP="00997D3C">
      <w:pPr>
        <w:autoSpaceDE w:val="0"/>
        <w:autoSpaceDN w:val="0"/>
        <w:adjustRightInd w:val="0"/>
        <w:spacing w:after="120" w:line="276" w:lineRule="auto"/>
        <w:rPr>
          <w:i/>
          <w:iCs/>
          <w:sz w:val="24"/>
          <w:szCs w:val="24"/>
          <w:lang w:val="bg-BG"/>
        </w:rPr>
      </w:pPr>
      <w:r w:rsidRPr="00B64BCB">
        <w:rPr>
          <w:b/>
          <w:bCs/>
          <w:i/>
          <w:iCs/>
          <w:sz w:val="24"/>
          <w:szCs w:val="24"/>
          <w:lang w:val="bg-BG"/>
        </w:rPr>
        <w:t>СИМОНА ДИМИТРОВА,</w:t>
      </w:r>
      <w:r w:rsidRPr="00B64BCB">
        <w:rPr>
          <w:bCs/>
          <w:sz w:val="24"/>
          <w:lang w:val="bg-BG"/>
        </w:rPr>
        <w:tab/>
      </w:r>
      <w:r w:rsidRPr="00B64BCB">
        <w:rPr>
          <w:bCs/>
          <w:sz w:val="24"/>
          <w:lang w:val="bg-BG"/>
        </w:rPr>
        <w:tab/>
      </w:r>
      <w:r w:rsidRPr="00B64BCB">
        <w:rPr>
          <w:bCs/>
          <w:sz w:val="24"/>
          <w:lang w:val="bg-BG"/>
        </w:rPr>
        <w:tab/>
      </w:r>
      <w:r w:rsidRPr="00B64BCB">
        <w:rPr>
          <w:bCs/>
          <w:sz w:val="24"/>
          <w:lang w:val="bg-BG"/>
        </w:rPr>
        <w:tab/>
      </w:r>
      <w:r w:rsidRPr="00B64BCB">
        <w:rPr>
          <w:sz w:val="24"/>
          <w:szCs w:val="24"/>
          <w:lang w:val="bg-BG"/>
        </w:rPr>
        <w:t xml:space="preserve"> </w:t>
      </w:r>
      <w:r w:rsidRPr="00B64BCB">
        <w:rPr>
          <w:noProof/>
          <w:sz w:val="24"/>
          <w:szCs w:val="24"/>
          <w:lang w:val="bg-BG"/>
        </w:rPr>
        <w:t>...................................</w:t>
      </w:r>
      <w:r w:rsidRPr="00B64BCB">
        <w:rPr>
          <w:sz w:val="24"/>
          <w:szCs w:val="24"/>
          <w:lang w:val="bg-BG"/>
        </w:rPr>
        <w:t xml:space="preserve">, </w:t>
      </w:r>
    </w:p>
    <w:p w:rsidR="00F94CE2" w:rsidRPr="00B64BCB" w:rsidP="00997D3C">
      <w:pPr>
        <w:autoSpaceDE w:val="0"/>
        <w:autoSpaceDN w:val="0"/>
        <w:adjustRightInd w:val="0"/>
        <w:spacing w:after="120" w:line="276" w:lineRule="auto"/>
        <w:ind w:firstLine="708"/>
        <w:rPr>
          <w:i/>
          <w:iCs/>
          <w:lang w:val="bg-BG"/>
        </w:rPr>
      </w:pPr>
      <w:r w:rsidRPr="00B64BCB">
        <w:rPr>
          <w:i/>
          <w:iCs/>
          <w:lang w:val="bg-BG"/>
        </w:rPr>
        <w:t xml:space="preserve">(име, фамилия) </w:t>
      </w:r>
      <w:r w:rsidRPr="00B64BCB">
        <w:tab/>
      </w:r>
      <w:r w:rsidRPr="00B64BCB">
        <w:tab/>
      </w:r>
      <w:r w:rsidRPr="00B64BCB">
        <w:tab/>
      </w:r>
      <w:r w:rsidRPr="00B64BCB">
        <w:tab/>
      </w:r>
      <w:r w:rsidRPr="00B64BCB">
        <w:tab/>
      </w:r>
      <w:r w:rsidRPr="00B64BCB">
        <w:tab/>
      </w:r>
      <w:r w:rsidRPr="00B64BCB">
        <w:rPr>
          <w:i/>
          <w:iCs/>
          <w:lang w:val="bg-BG"/>
        </w:rPr>
        <w:t>(подпис)</w:t>
      </w:r>
    </w:p>
    <w:p w:rsidR="00F94CE2" w:rsidRPr="00B64BCB" w:rsidP="00997D3C">
      <w:pPr>
        <w:tabs>
          <w:tab w:val="left" w:leader="dot" w:pos="3969"/>
        </w:tabs>
        <w:spacing w:after="120" w:line="276" w:lineRule="auto"/>
        <w:rPr>
          <w:b/>
          <w:bCs/>
          <w:sz w:val="24"/>
          <w:szCs w:val="24"/>
          <w:lang w:val="bg-BG"/>
        </w:rPr>
      </w:pPr>
    </w:p>
    <w:p w:rsidR="00F94CE2" w:rsidRPr="00B64BCB" w:rsidP="00997D3C">
      <w:pPr>
        <w:tabs>
          <w:tab w:val="left" w:leader="dot" w:pos="3969"/>
        </w:tabs>
        <w:spacing w:after="120" w:line="276" w:lineRule="auto"/>
        <w:rPr>
          <w:kern w:val="18"/>
          <w:sz w:val="24"/>
          <w:lang w:val="bg-BG"/>
        </w:rPr>
      </w:pPr>
      <w:r w:rsidRPr="00B64BCB">
        <w:rPr>
          <w:b/>
          <w:kern w:val="18"/>
          <w:sz w:val="24"/>
          <w:lang w:val="bg-BG"/>
        </w:rPr>
        <w:t>ДИРЕКТОР</w:t>
      </w:r>
      <w:r w:rsidRPr="00B64BCB">
        <w:rPr>
          <w:kern w:val="18"/>
          <w:sz w:val="24"/>
          <w:lang w:val="bg-BG"/>
        </w:rPr>
        <w:t xml:space="preserve">: </w:t>
      </w:r>
    </w:p>
    <w:p w:rsidR="00F94CE2" w:rsidRPr="00B64BCB" w:rsidP="00997D3C">
      <w:pPr>
        <w:autoSpaceDE w:val="0"/>
        <w:autoSpaceDN w:val="0"/>
        <w:adjustRightInd w:val="0"/>
        <w:spacing w:after="120" w:line="276" w:lineRule="auto"/>
        <w:rPr>
          <w:i/>
          <w:iCs/>
          <w:sz w:val="24"/>
          <w:szCs w:val="24"/>
          <w:lang w:val="bg-BG"/>
        </w:rPr>
      </w:pPr>
      <w:r w:rsidRPr="00B64BCB">
        <w:rPr>
          <w:b/>
          <w:bCs/>
          <w:i/>
          <w:sz w:val="24"/>
          <w:lang w:val="bg-BG"/>
        </w:rPr>
        <w:t>ДИМИТРИНА ТОДОРОВА,</w:t>
      </w:r>
      <w:r w:rsidRPr="00B64BCB">
        <w:rPr>
          <w:bCs/>
          <w:sz w:val="24"/>
          <w:lang w:val="bg-BG"/>
        </w:rPr>
        <w:tab/>
      </w:r>
      <w:r w:rsidRPr="00B64BCB">
        <w:rPr>
          <w:bCs/>
          <w:sz w:val="24"/>
          <w:lang w:val="bg-BG"/>
        </w:rPr>
        <w:tab/>
      </w:r>
      <w:r w:rsidRPr="00B64BCB">
        <w:rPr>
          <w:bCs/>
          <w:sz w:val="24"/>
          <w:lang w:val="bg-BG"/>
        </w:rPr>
        <w:tab/>
        <w:t xml:space="preserve"> </w:t>
      </w:r>
      <w:r w:rsidRPr="00B64BCB">
        <w:rPr>
          <w:bCs/>
          <w:noProof/>
          <w:sz w:val="24"/>
          <w:lang w:val="bg-BG"/>
        </w:rPr>
        <w:t>...................................</w:t>
      </w:r>
    </w:p>
    <w:p w:rsidR="00F94CE2" w:rsidP="00997D3C">
      <w:pPr>
        <w:autoSpaceDE w:val="0"/>
        <w:autoSpaceDN w:val="0"/>
        <w:adjustRightInd w:val="0"/>
        <w:spacing w:after="120" w:line="276" w:lineRule="auto"/>
        <w:ind w:firstLine="708"/>
        <w:rPr>
          <w:i/>
          <w:iCs/>
          <w:lang w:val="bg-BG"/>
        </w:rPr>
      </w:pPr>
      <w:r w:rsidRPr="00B64BCB">
        <w:rPr>
          <w:i/>
          <w:iCs/>
          <w:lang w:val="bg-BG"/>
        </w:rPr>
        <w:t xml:space="preserve">(име, фамилия) </w:t>
      </w:r>
      <w:r w:rsidRPr="00B64BCB">
        <w:tab/>
      </w:r>
      <w:r w:rsidRPr="00B64BCB">
        <w:tab/>
      </w:r>
      <w:r w:rsidRPr="00B64BCB">
        <w:tab/>
      </w:r>
      <w:r w:rsidRPr="00B64BCB">
        <w:tab/>
      </w:r>
      <w:r w:rsidRPr="00B64BCB">
        <w:tab/>
      </w:r>
      <w:r w:rsidRPr="00B64BCB">
        <w:tab/>
      </w:r>
      <w:r w:rsidRPr="00B64BCB">
        <w:rPr>
          <w:i/>
          <w:iCs/>
          <w:lang w:val="bg-BG"/>
        </w:rPr>
        <w:t>(подпис, печат)</w:t>
      </w:r>
    </w:p>
    <w:sectPr w:rsidSect="00F94CE2">
      <w:headerReference w:type="default" r:id="rId9"/>
      <w:footerReference w:type="default" r:id="rId10"/>
      <w:pgSz w:w="11906" w:h="16838"/>
      <w:pgMar w:top="1417" w:right="836" w:bottom="1417" w:left="1417" w:header="708" w:footer="227"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Times New Roman"/>
    <w:charset w:val="00"/>
    <w:family w:val="auto"/>
    <w:pitch w:val="variable"/>
    <w:sig w:usb0="A0000A6F" w:usb1="4000205B" w:usb2="00000000" w:usb3="00000000" w:csb0="000000B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94CE2" w:rsidP="6FD4F3D4">
    <w:pPr>
      <w:pStyle w:val="Footer"/>
      <w:jc w:val="right"/>
    </w:pPr>
    <w:r>
      <w:fldChar w:fldCharType="begin"/>
    </w:r>
    <w:r>
      <w:instrText>PAGE</w:instrText>
    </w:r>
    <w:r>
      <w:fldChar w:fldCharType="separate"/>
    </w:r>
    <w:r>
      <w:t>6</w:t>
    </w:r>
    <w:r>
      <w:fldChar w:fldCharType="end"/>
    </w:r>
  </w:p>
  <w:p w:rsidR="00F94CE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9923" w:type="dxa"/>
      <w:tblInd w:w="-419" w:type="dxa"/>
      <w:tblBorders>
        <w:bottom w:val="single" w:sz="4" w:space="0" w:color="auto"/>
        <w:insideH w:val="single" w:sz="4" w:space="0" w:color="auto"/>
      </w:tblBorders>
      <w:tblLook w:val="04A0"/>
    </w:tblPr>
    <w:tblGrid>
      <w:gridCol w:w="1276"/>
      <w:gridCol w:w="8647"/>
    </w:tblGrid>
    <w:tr w:rsidTr="0084076B">
      <w:tblPrEx>
        <w:tblW w:w="9923" w:type="dxa"/>
        <w:tblInd w:w="-419" w:type="dxa"/>
        <w:tblLook w:val="04A0"/>
      </w:tblPrEx>
      <w:tc>
        <w:tcPr>
          <w:tcW w:w="1276" w:type="dxa"/>
          <w:shd w:val="clear" w:color="auto" w:fill="auto"/>
        </w:tcPr>
        <w:p w:rsidR="00F94CE2" w:rsidRPr="001512EF" w:rsidP="001512EF">
          <w:pPr>
            <w:widowControl w:val="0"/>
            <w:tabs>
              <w:tab w:val="center" w:pos="4536"/>
              <w:tab w:val="right" w:pos="9072"/>
            </w:tabs>
            <w:spacing w:after="0" w:line="240" w:lineRule="auto"/>
            <w:rPr>
              <w:rFonts w:eastAsia="Times New Roman"/>
              <w:color w:val="000000"/>
              <w:sz w:val="24"/>
              <w:szCs w:val="24"/>
              <w:lang w:val="bg-BG" w:eastAsia="bg-BG" w:bidi="bg-BG"/>
            </w:rPr>
          </w:pPr>
          <w:r w:rsidRPr="001512EF">
            <w:rPr>
              <w:rFonts w:eastAsia="Times New Roman"/>
              <w:noProof/>
              <w:color w:val="000000"/>
              <w:sz w:val="24"/>
              <w:szCs w:val="24"/>
            </w:rPr>
            <w:drawing>
              <wp:inline distT="0" distB="0" distL="0" distR="0">
                <wp:extent cx="563880" cy="563880"/>
                <wp:effectExtent l="0" t="0" r="7620" b="7620"/>
                <wp:docPr id="9" name="Picture 9" descr="A blue logo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blue logo with a number&#10;&#10;Description automatically generated"/>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563880" cy="563880"/>
                        </a:xfrm>
                        <a:prstGeom prst="rect">
                          <a:avLst/>
                        </a:prstGeom>
                      </pic:spPr>
                    </pic:pic>
                  </a:graphicData>
                </a:graphic>
              </wp:inline>
            </w:drawing>
          </w:r>
        </w:p>
      </w:tc>
      <w:tc>
        <w:tcPr>
          <w:tcW w:w="8647" w:type="dxa"/>
          <w:shd w:val="clear" w:color="auto" w:fill="auto"/>
          <w:vAlign w:val="center"/>
        </w:tcPr>
        <w:p w:rsidR="00F94CE2" w:rsidRPr="001512EF" w:rsidP="001512EF">
          <w:pPr>
            <w:widowControl w:val="0"/>
            <w:tabs>
              <w:tab w:val="center" w:pos="4536"/>
              <w:tab w:val="right" w:pos="9072"/>
            </w:tabs>
            <w:spacing w:after="0" w:line="240" w:lineRule="auto"/>
            <w:jc w:val="center"/>
            <w:rPr>
              <w:rFonts w:ascii="Rubik" w:eastAsia="Times New Roman" w:hAnsi="Rubik" w:cs="Arial"/>
              <w:b/>
              <w:color w:val="0070C0"/>
              <w:szCs w:val="20"/>
              <w:lang w:val="bg-BG" w:eastAsia="bg-BG" w:bidi="bg-BG"/>
            </w:rPr>
          </w:pPr>
          <w:r w:rsidRPr="001512EF">
            <w:rPr>
              <w:rFonts w:ascii="Rubik" w:eastAsia="Times New Roman" w:hAnsi="Rubik" w:cs="Arial" w:hint="eastAsia"/>
              <w:b/>
              <w:color w:val="0070C0"/>
              <w:szCs w:val="20"/>
              <w:lang w:val="bg-BG" w:eastAsia="bg-BG" w:bidi="bg-BG"/>
            </w:rPr>
            <w:t>ПРОФЕСИОНАЛНА</w:t>
          </w:r>
          <w:r w:rsidRPr="001512EF">
            <w:rPr>
              <w:rFonts w:ascii="Rubik" w:eastAsia="Times New Roman" w:hAnsi="Rubik" w:cs="Arial"/>
              <w:b/>
              <w:color w:val="0070C0"/>
              <w:szCs w:val="20"/>
              <w:lang w:val="bg-BG" w:eastAsia="bg-BG" w:bidi="bg-BG"/>
            </w:rPr>
            <w:t xml:space="preserve"> </w:t>
          </w:r>
          <w:r w:rsidRPr="001512EF">
            <w:rPr>
              <w:rFonts w:ascii="Rubik" w:eastAsia="Times New Roman" w:hAnsi="Rubik" w:cs="Arial" w:hint="eastAsia"/>
              <w:b/>
              <w:color w:val="0070C0"/>
              <w:szCs w:val="20"/>
              <w:lang w:val="bg-BG" w:eastAsia="bg-BG" w:bidi="bg-BG"/>
            </w:rPr>
            <w:t>ГИМНАЗИЯ</w:t>
          </w:r>
          <w:r w:rsidRPr="001512EF">
            <w:rPr>
              <w:rFonts w:ascii="Rubik" w:eastAsia="Times New Roman" w:hAnsi="Rubik" w:cs="Arial"/>
              <w:b/>
              <w:color w:val="0070C0"/>
              <w:szCs w:val="20"/>
              <w:lang w:val="bg-BG" w:eastAsia="bg-BG" w:bidi="bg-BG"/>
            </w:rPr>
            <w:t xml:space="preserve"> </w:t>
          </w:r>
          <w:r w:rsidRPr="001512EF">
            <w:rPr>
              <w:rFonts w:ascii="Rubik" w:eastAsia="Times New Roman" w:hAnsi="Rubik" w:cs="Arial" w:hint="eastAsia"/>
              <w:b/>
              <w:color w:val="0070C0"/>
              <w:szCs w:val="20"/>
              <w:lang w:val="bg-BG" w:eastAsia="bg-BG" w:bidi="bg-BG"/>
            </w:rPr>
            <w:t>ПО</w:t>
          </w:r>
          <w:r w:rsidRPr="001512EF">
            <w:rPr>
              <w:rFonts w:ascii="Rubik" w:eastAsia="Times New Roman" w:hAnsi="Rubik" w:cs="Arial"/>
              <w:b/>
              <w:color w:val="0070C0"/>
              <w:szCs w:val="20"/>
              <w:lang w:val="bg-BG" w:eastAsia="bg-BG" w:bidi="bg-BG"/>
            </w:rPr>
            <w:t xml:space="preserve"> </w:t>
          </w:r>
          <w:r w:rsidRPr="001512EF">
            <w:rPr>
              <w:rFonts w:ascii="Rubik" w:eastAsia="Times New Roman" w:hAnsi="Rubik" w:cs="Arial" w:hint="eastAsia"/>
              <w:b/>
              <w:color w:val="0070C0"/>
              <w:szCs w:val="20"/>
              <w:lang w:val="bg-BG" w:eastAsia="bg-BG" w:bidi="bg-BG"/>
            </w:rPr>
            <w:t>КОМПЮТЪРНО</w:t>
          </w:r>
          <w:r w:rsidRPr="001512EF">
            <w:rPr>
              <w:rFonts w:ascii="Rubik" w:eastAsia="Times New Roman" w:hAnsi="Rubik" w:cs="Arial"/>
              <w:b/>
              <w:color w:val="0070C0"/>
              <w:szCs w:val="20"/>
              <w:lang w:val="bg-BG" w:eastAsia="bg-BG" w:bidi="bg-BG"/>
            </w:rPr>
            <w:t xml:space="preserve"> </w:t>
          </w:r>
          <w:r w:rsidRPr="001512EF">
            <w:rPr>
              <w:rFonts w:ascii="Rubik" w:eastAsia="Times New Roman" w:hAnsi="Rubik" w:cs="Arial" w:hint="eastAsia"/>
              <w:b/>
              <w:color w:val="0070C0"/>
              <w:szCs w:val="20"/>
              <w:lang w:val="bg-BG" w:eastAsia="bg-BG" w:bidi="bg-BG"/>
            </w:rPr>
            <w:t>ПРОГРАМИРАНЕ</w:t>
          </w:r>
          <w:r w:rsidRPr="001512EF">
            <w:rPr>
              <w:rFonts w:ascii="Rubik" w:eastAsia="Times New Roman" w:hAnsi="Rubik" w:cs="Arial"/>
              <w:b/>
              <w:color w:val="0070C0"/>
              <w:szCs w:val="20"/>
              <w:lang w:val="bg-BG" w:eastAsia="bg-BG" w:bidi="bg-BG"/>
            </w:rPr>
            <w:t xml:space="preserve"> </w:t>
          </w:r>
          <w:r w:rsidRPr="001512EF">
            <w:rPr>
              <w:rFonts w:ascii="Rubik" w:eastAsia="Times New Roman" w:hAnsi="Rubik" w:cs="Arial" w:hint="eastAsia"/>
              <w:b/>
              <w:color w:val="0070C0"/>
              <w:szCs w:val="20"/>
              <w:lang w:val="bg-BG" w:eastAsia="bg-BG" w:bidi="bg-BG"/>
            </w:rPr>
            <w:t>И</w:t>
          </w:r>
          <w:r w:rsidRPr="001512EF">
            <w:rPr>
              <w:rFonts w:ascii="Rubik" w:eastAsia="Times New Roman" w:hAnsi="Rubik" w:cs="Arial"/>
              <w:b/>
              <w:color w:val="0070C0"/>
              <w:szCs w:val="20"/>
              <w:lang w:val="bg-BG" w:eastAsia="bg-BG" w:bidi="bg-BG"/>
            </w:rPr>
            <w:t xml:space="preserve"> </w:t>
          </w:r>
          <w:r w:rsidRPr="001512EF">
            <w:rPr>
              <w:rFonts w:ascii="Rubik" w:eastAsia="Times New Roman" w:hAnsi="Rubik" w:cs="Arial" w:hint="eastAsia"/>
              <w:b/>
              <w:color w:val="0070C0"/>
              <w:szCs w:val="20"/>
              <w:lang w:val="bg-BG" w:eastAsia="bg-BG" w:bidi="bg-BG"/>
            </w:rPr>
            <w:t>ИНОВАЦИИ</w:t>
          </w:r>
        </w:p>
      </w:tc>
    </w:tr>
  </w:tbl>
  <w:p w:rsidR="00F94CE2" w:rsidRPr="001512EF" w:rsidP="001512EF">
    <w:pPr>
      <w:widowControl w:val="0"/>
      <w:tabs>
        <w:tab w:val="center" w:pos="4536"/>
        <w:tab w:val="right" w:pos="9072"/>
      </w:tabs>
      <w:spacing w:after="0" w:line="240" w:lineRule="auto"/>
      <w:jc w:val="center"/>
      <w:rPr>
        <w:rFonts w:eastAsia="Times New Roman"/>
        <w:b/>
        <w:color w:val="000000" w:themeColor="text1"/>
        <w:sz w:val="12"/>
        <w:szCs w:val="12"/>
        <w:lang w:val="bg-BG" w:eastAsia="bg-BG" w:bidi="bg-BG"/>
      </w:rPr>
    </w:pPr>
    <w:r w:rsidRPr="001512EF">
      <w:rPr>
        <w:rFonts w:ascii="Rubik" w:eastAsia="Times New Roman" w:hAnsi="Rubik" w:cs="Arial"/>
        <w:b/>
        <w:color w:val="000000"/>
        <w:spacing w:val="40"/>
        <w:sz w:val="12"/>
        <w:szCs w:val="12"/>
        <w:lang w:val="bg-BG" w:eastAsia="bg-BG" w:bidi="bg-BG"/>
      </w:rPr>
      <w:t xml:space="preserve">бул. "Захари Стоянов", жк Меден рудник, 8009 Бургас,  </w:t>
    </w:r>
    <w:hyperlink r:id="rId2" w:history="1">
      <w:r w:rsidRPr="001512EF">
        <w:rPr>
          <w:rFonts w:ascii="Rubik" w:eastAsia="Times New Roman" w:hAnsi="Rubik" w:cs="Arial"/>
          <w:b/>
          <w:color w:val="000000"/>
          <w:spacing w:val="40"/>
          <w:sz w:val="12"/>
          <w:szCs w:val="12"/>
          <w:lang w:val="bg-BG" w:eastAsia="bg-BG" w:bidi="bg-BG"/>
        </w:rPr>
        <w:t>office@codingburgas.bg</w:t>
      </w:r>
    </w:hyperlink>
    <w:r w:rsidRPr="001512EF">
      <w:rPr>
        <w:rFonts w:ascii="Rubik" w:eastAsia="Times New Roman" w:hAnsi="Rubik" w:cs="Arial"/>
        <w:b/>
        <w:color w:val="000000"/>
        <w:spacing w:val="40"/>
        <w:sz w:val="12"/>
        <w:szCs w:val="12"/>
        <w:lang w:val="bg-BG" w:eastAsia="bg-BG" w:bidi="bg-BG"/>
      </w:rPr>
      <w:t>, codingburgas.bg</w:t>
    </w:r>
  </w:p>
  <w:p w:rsidR="00F94CE2" w:rsidRPr="00986F2A" w:rsidP="00986F2A">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15:restartNumberingAfterBreak="1">
    <w:nsid w:val="051D53F4"/>
    <w:multiLevelType w:val="multilevel"/>
    <w:tmpl w:val="EDA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1">
    <w:nsid w:val="055549C8"/>
    <w:multiLevelType w:val="hybridMultilevel"/>
    <w:tmpl w:val="9DCC3E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1">
    <w:nsid w:val="0BDB6F80"/>
    <w:multiLevelType w:val="hybridMultilevel"/>
    <w:tmpl w:val="85268A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1">
    <w:nsid w:val="0C6122BA"/>
    <w:multiLevelType w:val="multilevel"/>
    <w:tmpl w:val="011C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1">
    <w:nsid w:val="0D6227EA"/>
    <w:multiLevelType w:val="hybridMultilevel"/>
    <w:tmpl w:val="CBAC3AD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1">
    <w:nsid w:val="11965F44"/>
    <w:multiLevelType w:val="hybridMultilevel"/>
    <w:tmpl w:val="143EDD6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1">
    <w:nsid w:val="1D807478"/>
    <w:multiLevelType w:val="hybridMultilevel"/>
    <w:tmpl w:val="E7E006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1">
    <w:nsid w:val="3D104FF0"/>
    <w:multiLevelType w:val="hybridMultilevel"/>
    <w:tmpl w:val="3FAE833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1">
    <w:nsid w:val="3E685AAF"/>
    <w:multiLevelType w:val="hybridMultilevel"/>
    <w:tmpl w:val="8A6AA904"/>
    <w:lvl w:ilvl="0">
      <w:start w:val="1"/>
      <w:numFmt w:val="decimal"/>
      <w:pStyle w:val="Heading2"/>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 w15:restartNumberingAfterBreak="1">
    <w:nsid w:val="41A4055E"/>
    <w:multiLevelType w:val="multilevel"/>
    <w:tmpl w:val="2B1C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1">
    <w:nsid w:val="42031C0C"/>
    <w:multiLevelType w:val="multilevel"/>
    <w:tmpl w:val="5A1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1">
    <w:nsid w:val="43C22F5E"/>
    <w:multiLevelType w:val="multilevel"/>
    <w:tmpl w:val="B51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1">
    <w:nsid w:val="475F5530"/>
    <w:multiLevelType w:val="multilevel"/>
    <w:tmpl w:val="97E6D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1">
    <w:nsid w:val="4A695997"/>
    <w:multiLevelType w:val="hybridMultilevel"/>
    <w:tmpl w:val="75E4202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1">
    <w:nsid w:val="4D2E19B2"/>
    <w:multiLevelType w:val="hybridMultilevel"/>
    <w:tmpl w:val="7A081C18"/>
    <w:lvl w:ilvl="0">
      <w:start w:val="1"/>
      <w:numFmt w:val="bullet"/>
      <w:pStyle w:val="ListParagraph"/>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1">
    <w:nsid w:val="548716AF"/>
    <w:multiLevelType w:val="hybridMultilevel"/>
    <w:tmpl w:val="CCFC5D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1">
    <w:nsid w:val="565D7542"/>
    <w:multiLevelType w:val="hybridMultilevel"/>
    <w:tmpl w:val="95369BCA"/>
    <w:lvl w:ilvl="0">
      <w:start w:val="1"/>
      <w:numFmt w:val="upperRoman"/>
      <w:lvlText w:val="%1."/>
      <w:lvlJc w:val="righ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7" w15:restartNumberingAfterBreak="1">
    <w:nsid w:val="612D39EF"/>
    <w:multiLevelType w:val="hybridMultilevel"/>
    <w:tmpl w:val="8410EF2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1">
    <w:nsid w:val="69BC225C"/>
    <w:multiLevelType w:val="hybridMultilevel"/>
    <w:tmpl w:val="C09CB8A4"/>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1">
    <w:nsid w:val="6D800C30"/>
    <w:multiLevelType w:val="multilevel"/>
    <w:tmpl w:val="803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1">
    <w:nsid w:val="70E25F5D"/>
    <w:multiLevelType w:val="multilevel"/>
    <w:tmpl w:val="706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1">
    <w:nsid w:val="736116A9"/>
    <w:multiLevelType w:val="hybridMultilevel"/>
    <w:tmpl w:val="0554A0B2"/>
    <w:lvl w:ilvl="0">
      <w:start w:val="1"/>
      <w:numFmt w:val="upperRoman"/>
      <w:pStyle w:val="Heading1"/>
      <w:lvlText w:val="%1."/>
      <w:lvlJc w:val="righ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15:restartNumberingAfterBreak="1">
    <w:nsid w:val="76434D07"/>
    <w:multiLevelType w:val="multilevel"/>
    <w:tmpl w:val="962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1">
    <w:nsid w:val="779C7EE1"/>
    <w:multiLevelType w:val="multilevel"/>
    <w:tmpl w:val="B764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1">
    <w:nsid w:val="7AB723C7"/>
    <w:multiLevelType w:val="multilevel"/>
    <w:tmpl w:val="6E62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1">
    <w:nsid w:val="7BBF2898"/>
    <w:multiLevelType w:val="hybridMultilevel"/>
    <w:tmpl w:val="172C43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1">
    <w:nsid w:val="7C5E66F6"/>
    <w:multiLevelType w:val="hybridMultilevel"/>
    <w:tmpl w:val="8B6C59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1">
    <w:nsid w:val="7DB97D3B"/>
    <w:multiLevelType w:val="hybridMultilevel"/>
    <w:tmpl w:val="0F601F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5"/>
  </w:num>
  <w:num w:numId="4">
    <w:abstractNumId w:val="2"/>
  </w:num>
  <w:num w:numId="5">
    <w:abstractNumId w:val="18"/>
  </w:num>
  <w:num w:numId="6">
    <w:abstractNumId w:val="13"/>
  </w:num>
  <w:num w:numId="7">
    <w:abstractNumId w:val="17"/>
  </w:num>
  <w:num w:numId="8">
    <w:abstractNumId w:val="4"/>
  </w:num>
  <w:num w:numId="9">
    <w:abstractNumId w:val="11"/>
  </w:num>
  <w:num w:numId="10">
    <w:abstractNumId w:val="19"/>
  </w:num>
  <w:num w:numId="11">
    <w:abstractNumId w:val="12"/>
  </w:num>
  <w:num w:numId="12">
    <w:abstractNumId w:val="10"/>
  </w:num>
  <w:num w:numId="13">
    <w:abstractNumId w:val="23"/>
  </w:num>
  <w:num w:numId="14">
    <w:abstractNumId w:val="8"/>
  </w:num>
  <w:num w:numId="15">
    <w:abstractNumId w:val="11"/>
  </w:num>
  <w:num w:numId="16">
    <w:abstractNumId w:val="19"/>
  </w:num>
  <w:num w:numId="17">
    <w:abstractNumId w:val="12"/>
  </w:num>
  <w:num w:numId="18">
    <w:abstractNumId w:val="10"/>
  </w:num>
  <w:num w:numId="19">
    <w:abstractNumId w:val="1"/>
  </w:num>
  <w:num w:numId="20">
    <w:abstractNumId w:val="16"/>
  </w:num>
  <w:num w:numId="21">
    <w:abstractNumId w:val="21"/>
  </w:num>
  <w:num w:numId="22">
    <w:abstractNumId w:val="7"/>
  </w:num>
  <w:num w:numId="23">
    <w:abstractNumId w:val="24"/>
  </w:num>
  <w:num w:numId="24">
    <w:abstractNumId w:val="0"/>
  </w:num>
  <w:num w:numId="25">
    <w:abstractNumId w:val="9"/>
  </w:num>
  <w:num w:numId="26">
    <w:abstractNumId w:val="22"/>
  </w:num>
  <w:num w:numId="27">
    <w:abstractNumId w:val="20"/>
  </w:num>
  <w:num w:numId="28">
    <w:abstractNumId w:val="3"/>
  </w:num>
  <w:num w:numId="29">
    <w:abstractNumId w:val="8"/>
    <w:lvlOverride w:ilvl="0">
      <w:startOverride w:val="1"/>
    </w:lvlOverride>
  </w:num>
  <w:num w:numId="30">
    <w:abstractNumId w:val="5"/>
  </w:num>
  <w:num w:numId="31">
    <w:abstractNumId w:val="27"/>
  </w:num>
  <w:num w:numId="32">
    <w:abstractNumId w:val="26"/>
  </w:num>
  <w:num w:numId="3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40"/>
    <w:rsid w:val="00000ED7"/>
    <w:rsid w:val="00001D88"/>
    <w:rsid w:val="0000441E"/>
    <w:rsid w:val="000064CC"/>
    <w:rsid w:val="00007096"/>
    <w:rsid w:val="00007725"/>
    <w:rsid w:val="00020ACF"/>
    <w:rsid w:val="00021BFD"/>
    <w:rsid w:val="000276F5"/>
    <w:rsid w:val="000318E8"/>
    <w:rsid w:val="0003240D"/>
    <w:rsid w:val="0003321F"/>
    <w:rsid w:val="00035575"/>
    <w:rsid w:val="000359BC"/>
    <w:rsid w:val="000367D5"/>
    <w:rsid w:val="00042D0B"/>
    <w:rsid w:val="0004335F"/>
    <w:rsid w:val="000447D5"/>
    <w:rsid w:val="00051BE0"/>
    <w:rsid w:val="0005335F"/>
    <w:rsid w:val="00053FDE"/>
    <w:rsid w:val="0005626B"/>
    <w:rsid w:val="00056C4A"/>
    <w:rsid w:val="0006102E"/>
    <w:rsid w:val="00061562"/>
    <w:rsid w:val="00061C61"/>
    <w:rsid w:val="00076130"/>
    <w:rsid w:val="00084F0D"/>
    <w:rsid w:val="0008724C"/>
    <w:rsid w:val="0009269C"/>
    <w:rsid w:val="000A10D7"/>
    <w:rsid w:val="000A4A3A"/>
    <w:rsid w:val="000C0014"/>
    <w:rsid w:val="000C17B4"/>
    <w:rsid w:val="000C1F6A"/>
    <w:rsid w:val="000D43F0"/>
    <w:rsid w:val="000D4A19"/>
    <w:rsid w:val="000D6A77"/>
    <w:rsid w:val="000E61D9"/>
    <w:rsid w:val="000F0617"/>
    <w:rsid w:val="000F2511"/>
    <w:rsid w:val="000F3CE4"/>
    <w:rsid w:val="000F5B1A"/>
    <w:rsid w:val="000F5C79"/>
    <w:rsid w:val="00101DF1"/>
    <w:rsid w:val="00105E45"/>
    <w:rsid w:val="00106BE1"/>
    <w:rsid w:val="00111ADF"/>
    <w:rsid w:val="00113C3D"/>
    <w:rsid w:val="001157BF"/>
    <w:rsid w:val="00115AFF"/>
    <w:rsid w:val="00121D6E"/>
    <w:rsid w:val="0013060B"/>
    <w:rsid w:val="0013075D"/>
    <w:rsid w:val="00134420"/>
    <w:rsid w:val="0013472C"/>
    <w:rsid w:val="00145485"/>
    <w:rsid w:val="001472D9"/>
    <w:rsid w:val="001500D8"/>
    <w:rsid w:val="001512EF"/>
    <w:rsid w:val="00153786"/>
    <w:rsid w:val="0015472E"/>
    <w:rsid w:val="00156C47"/>
    <w:rsid w:val="0015759A"/>
    <w:rsid w:val="00157B49"/>
    <w:rsid w:val="0016065B"/>
    <w:rsid w:val="00164662"/>
    <w:rsid w:val="001654FF"/>
    <w:rsid w:val="00170BDE"/>
    <w:rsid w:val="0017649A"/>
    <w:rsid w:val="00180ADB"/>
    <w:rsid w:val="00184ACA"/>
    <w:rsid w:val="001875DF"/>
    <w:rsid w:val="001928E4"/>
    <w:rsid w:val="00197A06"/>
    <w:rsid w:val="00197B17"/>
    <w:rsid w:val="001A0CC9"/>
    <w:rsid w:val="001B22D4"/>
    <w:rsid w:val="001B2FFA"/>
    <w:rsid w:val="001B73D2"/>
    <w:rsid w:val="001B7999"/>
    <w:rsid w:val="001C15D2"/>
    <w:rsid w:val="001C37DA"/>
    <w:rsid w:val="001D25F9"/>
    <w:rsid w:val="001D3210"/>
    <w:rsid w:val="001D7872"/>
    <w:rsid w:val="001E673E"/>
    <w:rsid w:val="00200771"/>
    <w:rsid w:val="00204AFC"/>
    <w:rsid w:val="00211F04"/>
    <w:rsid w:val="00216FCB"/>
    <w:rsid w:val="0021796F"/>
    <w:rsid w:val="00220522"/>
    <w:rsid w:val="00226028"/>
    <w:rsid w:val="00227901"/>
    <w:rsid w:val="002313CC"/>
    <w:rsid w:val="00232C59"/>
    <w:rsid w:val="00247260"/>
    <w:rsid w:val="002474B3"/>
    <w:rsid w:val="002554E4"/>
    <w:rsid w:val="002558A5"/>
    <w:rsid w:val="00257A22"/>
    <w:rsid w:val="0026235F"/>
    <w:rsid w:val="002625AE"/>
    <w:rsid w:val="0026514A"/>
    <w:rsid w:val="00270CBD"/>
    <w:rsid w:val="00270D17"/>
    <w:rsid w:val="002715A8"/>
    <w:rsid w:val="00271858"/>
    <w:rsid w:val="002721B5"/>
    <w:rsid w:val="00272A49"/>
    <w:rsid w:val="002751A2"/>
    <w:rsid w:val="002754E1"/>
    <w:rsid w:val="00275835"/>
    <w:rsid w:val="00280052"/>
    <w:rsid w:val="00281440"/>
    <w:rsid w:val="00282C37"/>
    <w:rsid w:val="00290182"/>
    <w:rsid w:val="00292818"/>
    <w:rsid w:val="00293CB1"/>
    <w:rsid w:val="00297A0C"/>
    <w:rsid w:val="002A3050"/>
    <w:rsid w:val="002A7683"/>
    <w:rsid w:val="002B1A8C"/>
    <w:rsid w:val="002B4208"/>
    <w:rsid w:val="002B4338"/>
    <w:rsid w:val="002B4B47"/>
    <w:rsid w:val="002B744C"/>
    <w:rsid w:val="002C59B6"/>
    <w:rsid w:val="002C7F1E"/>
    <w:rsid w:val="002D433C"/>
    <w:rsid w:val="002D7FB9"/>
    <w:rsid w:val="002E039D"/>
    <w:rsid w:val="002F4CC4"/>
    <w:rsid w:val="00300BE5"/>
    <w:rsid w:val="00303131"/>
    <w:rsid w:val="00303B85"/>
    <w:rsid w:val="0030480A"/>
    <w:rsid w:val="00307DA1"/>
    <w:rsid w:val="00307FB7"/>
    <w:rsid w:val="003105D4"/>
    <w:rsid w:val="00312687"/>
    <w:rsid w:val="00313099"/>
    <w:rsid w:val="0031659B"/>
    <w:rsid w:val="00317A74"/>
    <w:rsid w:val="0032001C"/>
    <w:rsid w:val="003247C8"/>
    <w:rsid w:val="00325D2D"/>
    <w:rsid w:val="0033322C"/>
    <w:rsid w:val="003373F6"/>
    <w:rsid w:val="00345890"/>
    <w:rsid w:val="0035286B"/>
    <w:rsid w:val="00352F04"/>
    <w:rsid w:val="00365678"/>
    <w:rsid w:val="003668F9"/>
    <w:rsid w:val="00371D54"/>
    <w:rsid w:val="00376436"/>
    <w:rsid w:val="0037656A"/>
    <w:rsid w:val="00376C8D"/>
    <w:rsid w:val="00381E38"/>
    <w:rsid w:val="00383CBB"/>
    <w:rsid w:val="00386803"/>
    <w:rsid w:val="00391A36"/>
    <w:rsid w:val="003A2E53"/>
    <w:rsid w:val="003A3BC2"/>
    <w:rsid w:val="003C42C9"/>
    <w:rsid w:val="003C5C7B"/>
    <w:rsid w:val="003C69AD"/>
    <w:rsid w:val="003C6FA4"/>
    <w:rsid w:val="003C75B8"/>
    <w:rsid w:val="003D1A3D"/>
    <w:rsid w:val="003D22C7"/>
    <w:rsid w:val="003E0C2D"/>
    <w:rsid w:val="003E2CCE"/>
    <w:rsid w:val="003F1722"/>
    <w:rsid w:val="003F57F7"/>
    <w:rsid w:val="00402D3A"/>
    <w:rsid w:val="00404555"/>
    <w:rsid w:val="00406A16"/>
    <w:rsid w:val="00407195"/>
    <w:rsid w:val="00413196"/>
    <w:rsid w:val="00415230"/>
    <w:rsid w:val="00415687"/>
    <w:rsid w:val="0041797C"/>
    <w:rsid w:val="00423970"/>
    <w:rsid w:val="004264AC"/>
    <w:rsid w:val="00431177"/>
    <w:rsid w:val="00431F37"/>
    <w:rsid w:val="0043318F"/>
    <w:rsid w:val="0043425C"/>
    <w:rsid w:val="004415ED"/>
    <w:rsid w:val="00441EE5"/>
    <w:rsid w:val="004428B6"/>
    <w:rsid w:val="00443552"/>
    <w:rsid w:val="004443A5"/>
    <w:rsid w:val="0045165F"/>
    <w:rsid w:val="00460BDC"/>
    <w:rsid w:val="004615A6"/>
    <w:rsid w:val="00461725"/>
    <w:rsid w:val="00464A45"/>
    <w:rsid w:val="004672CB"/>
    <w:rsid w:val="00471C06"/>
    <w:rsid w:val="004811E1"/>
    <w:rsid w:val="00485E8E"/>
    <w:rsid w:val="00492968"/>
    <w:rsid w:val="004A1719"/>
    <w:rsid w:val="004A1AF5"/>
    <w:rsid w:val="004A3A41"/>
    <w:rsid w:val="004A4600"/>
    <w:rsid w:val="004A5D71"/>
    <w:rsid w:val="004A6125"/>
    <w:rsid w:val="004A7364"/>
    <w:rsid w:val="004B4B6A"/>
    <w:rsid w:val="004B5751"/>
    <w:rsid w:val="004B5D51"/>
    <w:rsid w:val="004B642D"/>
    <w:rsid w:val="004B72BC"/>
    <w:rsid w:val="004C08C7"/>
    <w:rsid w:val="004C385C"/>
    <w:rsid w:val="004D17DB"/>
    <w:rsid w:val="004D4BF7"/>
    <w:rsid w:val="004E1EC2"/>
    <w:rsid w:val="004E2737"/>
    <w:rsid w:val="004E2C41"/>
    <w:rsid w:val="004F01EB"/>
    <w:rsid w:val="004F09E6"/>
    <w:rsid w:val="0050140A"/>
    <w:rsid w:val="00502D6B"/>
    <w:rsid w:val="00525321"/>
    <w:rsid w:val="00525FC3"/>
    <w:rsid w:val="0053577C"/>
    <w:rsid w:val="00543C05"/>
    <w:rsid w:val="00544AC0"/>
    <w:rsid w:val="0054767F"/>
    <w:rsid w:val="00553511"/>
    <w:rsid w:val="0056166D"/>
    <w:rsid w:val="00571416"/>
    <w:rsid w:val="0057237D"/>
    <w:rsid w:val="00584FD3"/>
    <w:rsid w:val="00584FF2"/>
    <w:rsid w:val="00585D41"/>
    <w:rsid w:val="00592A1E"/>
    <w:rsid w:val="005958DD"/>
    <w:rsid w:val="00596E9F"/>
    <w:rsid w:val="005A2ED4"/>
    <w:rsid w:val="005B6291"/>
    <w:rsid w:val="005B6526"/>
    <w:rsid w:val="005C1F41"/>
    <w:rsid w:val="005C208F"/>
    <w:rsid w:val="005C6FCC"/>
    <w:rsid w:val="005C73E2"/>
    <w:rsid w:val="005C764A"/>
    <w:rsid w:val="005D0C82"/>
    <w:rsid w:val="005D2ED4"/>
    <w:rsid w:val="005D3ECA"/>
    <w:rsid w:val="005D4668"/>
    <w:rsid w:val="005D4799"/>
    <w:rsid w:val="005E577A"/>
    <w:rsid w:val="005E7516"/>
    <w:rsid w:val="005F2D74"/>
    <w:rsid w:val="005F7A08"/>
    <w:rsid w:val="005F7F60"/>
    <w:rsid w:val="0060260B"/>
    <w:rsid w:val="006058F3"/>
    <w:rsid w:val="00610669"/>
    <w:rsid w:val="00614D64"/>
    <w:rsid w:val="00624B8B"/>
    <w:rsid w:val="00632305"/>
    <w:rsid w:val="0063356D"/>
    <w:rsid w:val="00654FC5"/>
    <w:rsid w:val="00665E4A"/>
    <w:rsid w:val="00667EDB"/>
    <w:rsid w:val="00670315"/>
    <w:rsid w:val="0067037E"/>
    <w:rsid w:val="00670ABC"/>
    <w:rsid w:val="00672AB9"/>
    <w:rsid w:val="00673B1A"/>
    <w:rsid w:val="00676EA0"/>
    <w:rsid w:val="0067780C"/>
    <w:rsid w:val="00680B9F"/>
    <w:rsid w:val="00683BBD"/>
    <w:rsid w:val="0068407D"/>
    <w:rsid w:val="00684721"/>
    <w:rsid w:val="00686F9A"/>
    <w:rsid w:val="006900B4"/>
    <w:rsid w:val="0069270B"/>
    <w:rsid w:val="00694AFB"/>
    <w:rsid w:val="006973B7"/>
    <w:rsid w:val="00697B89"/>
    <w:rsid w:val="006A4ED2"/>
    <w:rsid w:val="006A62B2"/>
    <w:rsid w:val="006A7353"/>
    <w:rsid w:val="006B3459"/>
    <w:rsid w:val="006B50ED"/>
    <w:rsid w:val="006B6CB5"/>
    <w:rsid w:val="006C39A4"/>
    <w:rsid w:val="006C562E"/>
    <w:rsid w:val="006D4556"/>
    <w:rsid w:val="006D5E83"/>
    <w:rsid w:val="006D7775"/>
    <w:rsid w:val="006E068F"/>
    <w:rsid w:val="006E0D07"/>
    <w:rsid w:val="006E6B75"/>
    <w:rsid w:val="006F24CE"/>
    <w:rsid w:val="006F3BE8"/>
    <w:rsid w:val="006F66C9"/>
    <w:rsid w:val="00706F8F"/>
    <w:rsid w:val="0071023C"/>
    <w:rsid w:val="00714670"/>
    <w:rsid w:val="00720166"/>
    <w:rsid w:val="00720E11"/>
    <w:rsid w:val="007214BB"/>
    <w:rsid w:val="00737B45"/>
    <w:rsid w:val="00740D73"/>
    <w:rsid w:val="00747D11"/>
    <w:rsid w:val="0075332F"/>
    <w:rsid w:val="00755527"/>
    <w:rsid w:val="00757726"/>
    <w:rsid w:val="0076425F"/>
    <w:rsid w:val="00766BF5"/>
    <w:rsid w:val="0077581A"/>
    <w:rsid w:val="007876D1"/>
    <w:rsid w:val="007904ED"/>
    <w:rsid w:val="007A23A8"/>
    <w:rsid w:val="007A72FB"/>
    <w:rsid w:val="007B1C3F"/>
    <w:rsid w:val="007B235E"/>
    <w:rsid w:val="007B43DB"/>
    <w:rsid w:val="007C0A53"/>
    <w:rsid w:val="007C2D33"/>
    <w:rsid w:val="007C3428"/>
    <w:rsid w:val="007C5243"/>
    <w:rsid w:val="007C63CA"/>
    <w:rsid w:val="007E4BBE"/>
    <w:rsid w:val="007E5F28"/>
    <w:rsid w:val="007E7ED9"/>
    <w:rsid w:val="007F6764"/>
    <w:rsid w:val="0080366C"/>
    <w:rsid w:val="00805512"/>
    <w:rsid w:val="008208A0"/>
    <w:rsid w:val="008226F9"/>
    <w:rsid w:val="00830E1D"/>
    <w:rsid w:val="008314F6"/>
    <w:rsid w:val="0084076B"/>
    <w:rsid w:val="00840AC1"/>
    <w:rsid w:val="008430B1"/>
    <w:rsid w:val="008466AE"/>
    <w:rsid w:val="00846867"/>
    <w:rsid w:val="00846AA0"/>
    <w:rsid w:val="00851BEA"/>
    <w:rsid w:val="00865239"/>
    <w:rsid w:val="008804F9"/>
    <w:rsid w:val="00880C54"/>
    <w:rsid w:val="00881073"/>
    <w:rsid w:val="00884087"/>
    <w:rsid w:val="008873C6"/>
    <w:rsid w:val="008A14A0"/>
    <w:rsid w:val="008A6BC9"/>
    <w:rsid w:val="008A6C40"/>
    <w:rsid w:val="008B232D"/>
    <w:rsid w:val="008B357D"/>
    <w:rsid w:val="008B3A69"/>
    <w:rsid w:val="008B40A5"/>
    <w:rsid w:val="008B4C1B"/>
    <w:rsid w:val="008B5D47"/>
    <w:rsid w:val="008E0D8A"/>
    <w:rsid w:val="008F285E"/>
    <w:rsid w:val="008F3683"/>
    <w:rsid w:val="008F4606"/>
    <w:rsid w:val="008F6EE0"/>
    <w:rsid w:val="00901950"/>
    <w:rsid w:val="00903F3D"/>
    <w:rsid w:val="00911573"/>
    <w:rsid w:val="0091188C"/>
    <w:rsid w:val="00912961"/>
    <w:rsid w:val="00913AAF"/>
    <w:rsid w:val="0091675A"/>
    <w:rsid w:val="0091790D"/>
    <w:rsid w:val="00917A7E"/>
    <w:rsid w:val="009263B9"/>
    <w:rsid w:val="00930A29"/>
    <w:rsid w:val="00935A70"/>
    <w:rsid w:val="0094602C"/>
    <w:rsid w:val="00946AD1"/>
    <w:rsid w:val="00950AB5"/>
    <w:rsid w:val="00950C27"/>
    <w:rsid w:val="00951274"/>
    <w:rsid w:val="00960474"/>
    <w:rsid w:val="00962A35"/>
    <w:rsid w:val="0096316C"/>
    <w:rsid w:val="00965DA5"/>
    <w:rsid w:val="00971A21"/>
    <w:rsid w:val="009730E7"/>
    <w:rsid w:val="00975206"/>
    <w:rsid w:val="009757F7"/>
    <w:rsid w:val="0097662D"/>
    <w:rsid w:val="0098114A"/>
    <w:rsid w:val="0098563C"/>
    <w:rsid w:val="00985748"/>
    <w:rsid w:val="00986F2A"/>
    <w:rsid w:val="009914FB"/>
    <w:rsid w:val="00991BEB"/>
    <w:rsid w:val="0099513C"/>
    <w:rsid w:val="00996DBE"/>
    <w:rsid w:val="00997D3C"/>
    <w:rsid w:val="009A0369"/>
    <w:rsid w:val="009A257D"/>
    <w:rsid w:val="009A42B8"/>
    <w:rsid w:val="009A48EA"/>
    <w:rsid w:val="009B4CF2"/>
    <w:rsid w:val="009B5BAF"/>
    <w:rsid w:val="009C1131"/>
    <w:rsid w:val="009C2D8E"/>
    <w:rsid w:val="009C6F0D"/>
    <w:rsid w:val="009E0156"/>
    <w:rsid w:val="009E1927"/>
    <w:rsid w:val="009E24DB"/>
    <w:rsid w:val="009E41E7"/>
    <w:rsid w:val="009E44E9"/>
    <w:rsid w:val="009E5000"/>
    <w:rsid w:val="009E66F8"/>
    <w:rsid w:val="00A022E0"/>
    <w:rsid w:val="00A05ECD"/>
    <w:rsid w:val="00A155B1"/>
    <w:rsid w:val="00A20F74"/>
    <w:rsid w:val="00A21E0F"/>
    <w:rsid w:val="00A2499A"/>
    <w:rsid w:val="00A25F48"/>
    <w:rsid w:val="00A33318"/>
    <w:rsid w:val="00A409D0"/>
    <w:rsid w:val="00A4175A"/>
    <w:rsid w:val="00A43DD8"/>
    <w:rsid w:val="00A50B09"/>
    <w:rsid w:val="00A62F24"/>
    <w:rsid w:val="00A6377D"/>
    <w:rsid w:val="00A64051"/>
    <w:rsid w:val="00A667C2"/>
    <w:rsid w:val="00A73A2C"/>
    <w:rsid w:val="00A82A20"/>
    <w:rsid w:val="00A90983"/>
    <w:rsid w:val="00A96781"/>
    <w:rsid w:val="00AA0BEB"/>
    <w:rsid w:val="00AA7A9C"/>
    <w:rsid w:val="00AB186A"/>
    <w:rsid w:val="00AB23E4"/>
    <w:rsid w:val="00AB37C0"/>
    <w:rsid w:val="00AB3AB3"/>
    <w:rsid w:val="00AB5624"/>
    <w:rsid w:val="00AB5920"/>
    <w:rsid w:val="00AB6B26"/>
    <w:rsid w:val="00AB7070"/>
    <w:rsid w:val="00AC1828"/>
    <w:rsid w:val="00AC4AD8"/>
    <w:rsid w:val="00AC621D"/>
    <w:rsid w:val="00AD00EE"/>
    <w:rsid w:val="00AD28FD"/>
    <w:rsid w:val="00AD3956"/>
    <w:rsid w:val="00AD6B85"/>
    <w:rsid w:val="00AD7E8D"/>
    <w:rsid w:val="00AE3ACC"/>
    <w:rsid w:val="00AE49EF"/>
    <w:rsid w:val="00AE4EBF"/>
    <w:rsid w:val="00AE78C0"/>
    <w:rsid w:val="00AF206D"/>
    <w:rsid w:val="00AF23FA"/>
    <w:rsid w:val="00AF291F"/>
    <w:rsid w:val="00B0036F"/>
    <w:rsid w:val="00B01DEF"/>
    <w:rsid w:val="00B03651"/>
    <w:rsid w:val="00B039A6"/>
    <w:rsid w:val="00B0706A"/>
    <w:rsid w:val="00B10A9B"/>
    <w:rsid w:val="00B27096"/>
    <w:rsid w:val="00B31D67"/>
    <w:rsid w:val="00B35C92"/>
    <w:rsid w:val="00B36925"/>
    <w:rsid w:val="00B41F46"/>
    <w:rsid w:val="00B4224B"/>
    <w:rsid w:val="00B46DC8"/>
    <w:rsid w:val="00B50D49"/>
    <w:rsid w:val="00B50DD4"/>
    <w:rsid w:val="00B51E3E"/>
    <w:rsid w:val="00B53D53"/>
    <w:rsid w:val="00B53E9D"/>
    <w:rsid w:val="00B540BD"/>
    <w:rsid w:val="00B5692C"/>
    <w:rsid w:val="00B57BF9"/>
    <w:rsid w:val="00B6026E"/>
    <w:rsid w:val="00B6269F"/>
    <w:rsid w:val="00B62F0B"/>
    <w:rsid w:val="00B64513"/>
    <w:rsid w:val="00B64BCB"/>
    <w:rsid w:val="00B66CFE"/>
    <w:rsid w:val="00B66D60"/>
    <w:rsid w:val="00B7207F"/>
    <w:rsid w:val="00B72C1E"/>
    <w:rsid w:val="00B75043"/>
    <w:rsid w:val="00B7537D"/>
    <w:rsid w:val="00B923F6"/>
    <w:rsid w:val="00B928E4"/>
    <w:rsid w:val="00B96006"/>
    <w:rsid w:val="00B9723A"/>
    <w:rsid w:val="00BA1F6D"/>
    <w:rsid w:val="00BA441C"/>
    <w:rsid w:val="00BA6DAD"/>
    <w:rsid w:val="00BA6F36"/>
    <w:rsid w:val="00BB35A5"/>
    <w:rsid w:val="00BC0B32"/>
    <w:rsid w:val="00BC38EB"/>
    <w:rsid w:val="00BE07C2"/>
    <w:rsid w:val="00BE550B"/>
    <w:rsid w:val="00BF23F0"/>
    <w:rsid w:val="00C00C2E"/>
    <w:rsid w:val="00C00D62"/>
    <w:rsid w:val="00C0189C"/>
    <w:rsid w:val="00C01D69"/>
    <w:rsid w:val="00C04E44"/>
    <w:rsid w:val="00C05451"/>
    <w:rsid w:val="00C14281"/>
    <w:rsid w:val="00C15F04"/>
    <w:rsid w:val="00C16709"/>
    <w:rsid w:val="00C174DC"/>
    <w:rsid w:val="00C216DC"/>
    <w:rsid w:val="00C22BAA"/>
    <w:rsid w:val="00C239CF"/>
    <w:rsid w:val="00C25232"/>
    <w:rsid w:val="00C330C9"/>
    <w:rsid w:val="00C41293"/>
    <w:rsid w:val="00C46533"/>
    <w:rsid w:val="00C533F1"/>
    <w:rsid w:val="00C55278"/>
    <w:rsid w:val="00C564D4"/>
    <w:rsid w:val="00C565B3"/>
    <w:rsid w:val="00C56B1D"/>
    <w:rsid w:val="00C6651B"/>
    <w:rsid w:val="00C67F49"/>
    <w:rsid w:val="00C70643"/>
    <w:rsid w:val="00C7074F"/>
    <w:rsid w:val="00C7268B"/>
    <w:rsid w:val="00C729E3"/>
    <w:rsid w:val="00C749DB"/>
    <w:rsid w:val="00C760E0"/>
    <w:rsid w:val="00C77CF9"/>
    <w:rsid w:val="00C8051D"/>
    <w:rsid w:val="00C81EAD"/>
    <w:rsid w:val="00C833F2"/>
    <w:rsid w:val="00C8524B"/>
    <w:rsid w:val="00C87C9D"/>
    <w:rsid w:val="00C918CC"/>
    <w:rsid w:val="00C95A23"/>
    <w:rsid w:val="00CA2BBF"/>
    <w:rsid w:val="00CB16D4"/>
    <w:rsid w:val="00CB1A9B"/>
    <w:rsid w:val="00CB4558"/>
    <w:rsid w:val="00CC0ED0"/>
    <w:rsid w:val="00CC5F14"/>
    <w:rsid w:val="00CD1620"/>
    <w:rsid w:val="00CD40BF"/>
    <w:rsid w:val="00CD50CD"/>
    <w:rsid w:val="00CD5278"/>
    <w:rsid w:val="00CE01FF"/>
    <w:rsid w:val="00CE4308"/>
    <w:rsid w:val="00CE6039"/>
    <w:rsid w:val="00CE6938"/>
    <w:rsid w:val="00CF04E0"/>
    <w:rsid w:val="00CF5CCF"/>
    <w:rsid w:val="00CF6D6E"/>
    <w:rsid w:val="00D10B92"/>
    <w:rsid w:val="00D1102F"/>
    <w:rsid w:val="00D21031"/>
    <w:rsid w:val="00D27B80"/>
    <w:rsid w:val="00D30CCE"/>
    <w:rsid w:val="00D31CFE"/>
    <w:rsid w:val="00D330CF"/>
    <w:rsid w:val="00D352A3"/>
    <w:rsid w:val="00D416D0"/>
    <w:rsid w:val="00D4512F"/>
    <w:rsid w:val="00D466B7"/>
    <w:rsid w:val="00D602A5"/>
    <w:rsid w:val="00D63427"/>
    <w:rsid w:val="00D64568"/>
    <w:rsid w:val="00D6635F"/>
    <w:rsid w:val="00D67198"/>
    <w:rsid w:val="00D75461"/>
    <w:rsid w:val="00D7607E"/>
    <w:rsid w:val="00D76181"/>
    <w:rsid w:val="00D83F80"/>
    <w:rsid w:val="00D84C38"/>
    <w:rsid w:val="00D94044"/>
    <w:rsid w:val="00D973FA"/>
    <w:rsid w:val="00DA0DFE"/>
    <w:rsid w:val="00DA20FE"/>
    <w:rsid w:val="00DA4C64"/>
    <w:rsid w:val="00DA63EB"/>
    <w:rsid w:val="00DA68BB"/>
    <w:rsid w:val="00DB6754"/>
    <w:rsid w:val="00DD4A9E"/>
    <w:rsid w:val="00DD6D77"/>
    <w:rsid w:val="00DE01DC"/>
    <w:rsid w:val="00DE32C0"/>
    <w:rsid w:val="00DE4F14"/>
    <w:rsid w:val="00DE5349"/>
    <w:rsid w:val="00DE5631"/>
    <w:rsid w:val="00DE6FA9"/>
    <w:rsid w:val="00DF042B"/>
    <w:rsid w:val="00DF27E3"/>
    <w:rsid w:val="00DF667A"/>
    <w:rsid w:val="00E01ED4"/>
    <w:rsid w:val="00E02787"/>
    <w:rsid w:val="00E13272"/>
    <w:rsid w:val="00E14A1E"/>
    <w:rsid w:val="00E1704C"/>
    <w:rsid w:val="00E2091E"/>
    <w:rsid w:val="00E21898"/>
    <w:rsid w:val="00E3118D"/>
    <w:rsid w:val="00E36E3B"/>
    <w:rsid w:val="00E37AB6"/>
    <w:rsid w:val="00E40016"/>
    <w:rsid w:val="00E413AA"/>
    <w:rsid w:val="00E42D94"/>
    <w:rsid w:val="00E46D4E"/>
    <w:rsid w:val="00E50665"/>
    <w:rsid w:val="00E52499"/>
    <w:rsid w:val="00E608C3"/>
    <w:rsid w:val="00E621D0"/>
    <w:rsid w:val="00E664B5"/>
    <w:rsid w:val="00E6762B"/>
    <w:rsid w:val="00E70B15"/>
    <w:rsid w:val="00E81CF8"/>
    <w:rsid w:val="00E82431"/>
    <w:rsid w:val="00E84424"/>
    <w:rsid w:val="00E8543A"/>
    <w:rsid w:val="00E8588A"/>
    <w:rsid w:val="00E86E13"/>
    <w:rsid w:val="00E91EBE"/>
    <w:rsid w:val="00E93724"/>
    <w:rsid w:val="00E976BB"/>
    <w:rsid w:val="00EA1378"/>
    <w:rsid w:val="00EA15D6"/>
    <w:rsid w:val="00EA240C"/>
    <w:rsid w:val="00EC5196"/>
    <w:rsid w:val="00EC5494"/>
    <w:rsid w:val="00EC66AC"/>
    <w:rsid w:val="00ED24A2"/>
    <w:rsid w:val="00ED3691"/>
    <w:rsid w:val="00ED6A72"/>
    <w:rsid w:val="00ED6F14"/>
    <w:rsid w:val="00ED6F39"/>
    <w:rsid w:val="00EE0219"/>
    <w:rsid w:val="00EE0A2D"/>
    <w:rsid w:val="00EE1510"/>
    <w:rsid w:val="00EE1B93"/>
    <w:rsid w:val="00EE6CA3"/>
    <w:rsid w:val="00F025E4"/>
    <w:rsid w:val="00F14D5D"/>
    <w:rsid w:val="00F14EA5"/>
    <w:rsid w:val="00F172B4"/>
    <w:rsid w:val="00F22DCE"/>
    <w:rsid w:val="00F22FE9"/>
    <w:rsid w:val="00F2784C"/>
    <w:rsid w:val="00F34AC8"/>
    <w:rsid w:val="00F370C1"/>
    <w:rsid w:val="00F41060"/>
    <w:rsid w:val="00F41399"/>
    <w:rsid w:val="00F41B79"/>
    <w:rsid w:val="00F444ED"/>
    <w:rsid w:val="00F44A14"/>
    <w:rsid w:val="00F47EDF"/>
    <w:rsid w:val="00F50054"/>
    <w:rsid w:val="00F519CC"/>
    <w:rsid w:val="00F5753F"/>
    <w:rsid w:val="00F678AA"/>
    <w:rsid w:val="00F679A0"/>
    <w:rsid w:val="00F74B26"/>
    <w:rsid w:val="00F77A4E"/>
    <w:rsid w:val="00F83F9A"/>
    <w:rsid w:val="00F8669A"/>
    <w:rsid w:val="00F87352"/>
    <w:rsid w:val="00F92765"/>
    <w:rsid w:val="00F94CE2"/>
    <w:rsid w:val="00FA097E"/>
    <w:rsid w:val="00FA2538"/>
    <w:rsid w:val="00FA68E5"/>
    <w:rsid w:val="00FA7CB9"/>
    <w:rsid w:val="00FB2794"/>
    <w:rsid w:val="00FC1E84"/>
    <w:rsid w:val="00FC4728"/>
    <w:rsid w:val="00FC68AA"/>
    <w:rsid w:val="00FC77ED"/>
    <w:rsid w:val="00FD101F"/>
    <w:rsid w:val="00FD321E"/>
    <w:rsid w:val="00FD4184"/>
    <w:rsid w:val="00FD4720"/>
    <w:rsid w:val="00FD504B"/>
    <w:rsid w:val="00FD517E"/>
    <w:rsid w:val="00FE49B6"/>
    <w:rsid w:val="00FE7800"/>
    <w:rsid w:val="00FF066A"/>
    <w:rsid w:val="00FF1239"/>
    <w:rsid w:val="00FF5427"/>
    <w:rsid w:val="013E2C28"/>
    <w:rsid w:val="01EC6C8C"/>
    <w:rsid w:val="0513A29A"/>
    <w:rsid w:val="05C0D3F7"/>
    <w:rsid w:val="05C1B2E0"/>
    <w:rsid w:val="080D7E35"/>
    <w:rsid w:val="0817A777"/>
    <w:rsid w:val="090865C8"/>
    <w:rsid w:val="0AD482C0"/>
    <w:rsid w:val="104CECE6"/>
    <w:rsid w:val="13E3E346"/>
    <w:rsid w:val="183FA485"/>
    <w:rsid w:val="19978AC1"/>
    <w:rsid w:val="19B55C29"/>
    <w:rsid w:val="1AA6C697"/>
    <w:rsid w:val="1ABC2180"/>
    <w:rsid w:val="1C85C7C2"/>
    <w:rsid w:val="1D30C4EA"/>
    <w:rsid w:val="1D6FF141"/>
    <w:rsid w:val="1E219823"/>
    <w:rsid w:val="1F3701D8"/>
    <w:rsid w:val="2026AF10"/>
    <w:rsid w:val="21A93C8C"/>
    <w:rsid w:val="251B5EFD"/>
    <w:rsid w:val="2785DBBC"/>
    <w:rsid w:val="28456A3C"/>
    <w:rsid w:val="28CACBA9"/>
    <w:rsid w:val="2A6DFFDB"/>
    <w:rsid w:val="2B355C21"/>
    <w:rsid w:val="2BED896E"/>
    <w:rsid w:val="2C4F0C48"/>
    <w:rsid w:val="307A96F0"/>
    <w:rsid w:val="33F84AEC"/>
    <w:rsid w:val="3440978B"/>
    <w:rsid w:val="36DFB436"/>
    <w:rsid w:val="372BFB32"/>
    <w:rsid w:val="37E445F8"/>
    <w:rsid w:val="394F50F9"/>
    <w:rsid w:val="39DC1637"/>
    <w:rsid w:val="39F12C98"/>
    <w:rsid w:val="3ADFF09F"/>
    <w:rsid w:val="3B05041E"/>
    <w:rsid w:val="3B77E698"/>
    <w:rsid w:val="3BF0D98B"/>
    <w:rsid w:val="3C01177A"/>
    <w:rsid w:val="3D8CA9EC"/>
    <w:rsid w:val="3D9CE7DB"/>
    <w:rsid w:val="414FE008"/>
    <w:rsid w:val="438DDB25"/>
    <w:rsid w:val="45D9D7E2"/>
    <w:rsid w:val="46E6ACEE"/>
    <w:rsid w:val="49A8B32C"/>
    <w:rsid w:val="49FA0B84"/>
    <w:rsid w:val="4A5904E5"/>
    <w:rsid w:val="4ABE50C2"/>
    <w:rsid w:val="4BB5D78A"/>
    <w:rsid w:val="4C9C6E0C"/>
    <w:rsid w:val="4DAABB3C"/>
    <w:rsid w:val="4EEB0B5D"/>
    <w:rsid w:val="50927193"/>
    <w:rsid w:val="50A183B9"/>
    <w:rsid w:val="52238D0F"/>
    <w:rsid w:val="532E72BF"/>
    <w:rsid w:val="555F6BC5"/>
    <w:rsid w:val="55779145"/>
    <w:rsid w:val="56224E36"/>
    <w:rsid w:val="56388FC6"/>
    <w:rsid w:val="5757C2DC"/>
    <w:rsid w:val="59703088"/>
    <w:rsid w:val="59E93641"/>
    <w:rsid w:val="5A11EDA4"/>
    <w:rsid w:val="5A3C66C3"/>
    <w:rsid w:val="5DE37842"/>
    <w:rsid w:val="5F02AEC5"/>
    <w:rsid w:val="62F8179F"/>
    <w:rsid w:val="699FF067"/>
    <w:rsid w:val="69C3FE86"/>
    <w:rsid w:val="6D840205"/>
    <w:rsid w:val="6E7CE2A7"/>
    <w:rsid w:val="6E9E8D16"/>
    <w:rsid w:val="6FD4F3D4"/>
    <w:rsid w:val="70AE8980"/>
    <w:rsid w:val="71B5F653"/>
    <w:rsid w:val="72E23425"/>
    <w:rsid w:val="73666647"/>
    <w:rsid w:val="770F96B0"/>
    <w:rsid w:val="7E8EFF2B"/>
  </w:rsids>
  <m:mathPr>
    <m:mathFont m:val="Cambria Math"/>
  </m:mathPr>
  <w:themeFontLang w:val="bg-BG"/>
  <w:clrSchemeMapping w:bg1="light1" w:t1="dark1" w:bg2="light2" w:t2="dark2" w:accent1="accent1" w:accent2="accent2" w:accent3="accent3" w:accent4="accent4" w:accent5="accent5" w:accent6="accent6" w:hyperlink="hyperlink" w:followedHyperlink="followedHyperlink"/>
  <w14:docId w14:val="45A8B991"/>
  <w15:chartTrackingRefBased/>
  <w15:docId w15:val="{944AB2FD-E253-4BDB-A96E-D788449A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C8D"/>
    <w:rPr>
      <w:rFonts w:ascii="Times New Roman" w:eastAsia="Calibri" w:hAnsi="Times New Roman" w:cs="Times New Roman"/>
      <w:sz w:val="20"/>
      <w:lang w:val="en-US"/>
    </w:rPr>
  </w:style>
  <w:style w:type="paragraph" w:styleId="Heading1">
    <w:name w:val="heading 1"/>
    <w:basedOn w:val="Normal"/>
    <w:next w:val="Normal"/>
    <w:link w:val="Heading1Char"/>
    <w:autoRedefine/>
    <w:uiPriority w:val="9"/>
    <w:qFormat/>
    <w:rsid w:val="00FB2794"/>
    <w:pPr>
      <w:keepNext/>
      <w:keepLines/>
      <w:numPr>
        <w:numId w:val="21"/>
      </w:numPr>
      <w:spacing w:before="240" w:after="0" w:line="360" w:lineRule="auto"/>
      <w:outlineLvl w:val="0"/>
    </w:pPr>
    <w:rPr>
      <w:rFonts w:eastAsiaTheme="majorEastAsia"/>
      <w:b/>
      <w:bCs/>
      <w:sz w:val="32"/>
      <w:szCs w:val="32"/>
      <w:lang w:val="bg-BG"/>
    </w:rPr>
  </w:style>
  <w:style w:type="paragraph" w:styleId="Heading2">
    <w:name w:val="heading 2"/>
    <w:basedOn w:val="Normal"/>
    <w:next w:val="Normal"/>
    <w:link w:val="Heading2Char"/>
    <w:autoRedefine/>
    <w:uiPriority w:val="9"/>
    <w:unhideWhenUsed/>
    <w:qFormat/>
    <w:rsid w:val="00FB2794"/>
    <w:pPr>
      <w:keepNext/>
      <w:keepLines/>
      <w:numPr>
        <w:numId w:val="14"/>
      </w:numPr>
      <w:spacing w:before="40" w:after="0" w:line="360" w:lineRule="auto"/>
      <w:outlineLvl w:val="1"/>
    </w:pPr>
    <w:rPr>
      <w:rFonts w:eastAsiaTheme="majorEastAsia"/>
      <w:b/>
      <w:bCs/>
      <w:sz w:val="26"/>
      <w:szCs w:val="26"/>
      <w:lang w:val="bg-BG"/>
    </w:rPr>
  </w:style>
  <w:style w:type="paragraph" w:styleId="Heading3">
    <w:name w:val="heading 3"/>
    <w:basedOn w:val="Normal"/>
    <w:next w:val="Normal"/>
    <w:link w:val="Heading3Char"/>
    <w:autoRedefine/>
    <w:uiPriority w:val="9"/>
    <w:unhideWhenUsed/>
    <w:qFormat/>
    <w:rsid w:val="00F83F9A"/>
    <w:pPr>
      <w:keepNext/>
      <w:keepLines/>
      <w:spacing w:before="40" w:after="0" w:line="360" w:lineRule="auto"/>
      <w:ind w:firstLine="360"/>
      <w:outlineLvl w:val="2"/>
    </w:pPr>
    <w:rPr>
      <w:rFonts w:asciiTheme="minorHAnsi" w:eastAsiaTheme="majorEastAsia" w:hAnsiTheme="minorHAnsi" w:cstheme="majorBidi"/>
      <w:color w:val="1F4D78" w:themeColor="accent1" w:themeShade="7F"/>
      <w:sz w:val="24"/>
      <w:szCs w:val="24"/>
      <w:lang w:val="bg-BG"/>
    </w:rPr>
  </w:style>
  <w:style w:type="paragraph" w:styleId="Heading4">
    <w:name w:val="heading 4"/>
    <w:basedOn w:val="Normal"/>
    <w:next w:val="Normal"/>
    <w:link w:val="Heading4Char"/>
    <w:autoRedefine/>
    <w:uiPriority w:val="9"/>
    <w:unhideWhenUsed/>
    <w:qFormat/>
    <w:rsid w:val="00F83F9A"/>
    <w:pPr>
      <w:keepNext/>
      <w:keepLines/>
      <w:spacing w:before="40" w:after="0" w:line="360" w:lineRule="auto"/>
      <w:ind w:firstLine="360"/>
      <w:outlineLvl w:val="3"/>
    </w:pPr>
    <w:rPr>
      <w:rFonts w:asciiTheme="minorHAnsi" w:eastAsiaTheme="majorEastAsia" w:hAnsiTheme="minorHAnsi" w:cstheme="majorBidi"/>
      <w:i/>
      <w:iCs/>
      <w:color w:val="2E74B5" w:themeColor="accent1" w:themeShade="BF"/>
      <w:szCs w:val="20"/>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BF7"/>
    <w:rPr>
      <w:color w:val="0000FF"/>
      <w:u w:val="single"/>
    </w:rPr>
  </w:style>
  <w:style w:type="paragraph" w:styleId="Header">
    <w:name w:val="header"/>
    <w:basedOn w:val="Normal"/>
    <w:link w:val="HeaderChar"/>
    <w:uiPriority w:val="99"/>
    <w:unhideWhenUsed/>
    <w:rsid w:val="004D4BF7"/>
    <w:pPr>
      <w:tabs>
        <w:tab w:val="center" w:pos="4536"/>
        <w:tab w:val="right" w:pos="9072"/>
      </w:tabs>
      <w:spacing w:after="0" w:line="360" w:lineRule="auto"/>
      <w:ind w:firstLine="360"/>
    </w:pPr>
    <w:rPr>
      <w:rFonts w:eastAsia="Times New Roman" w:asciiTheme="minorHAnsi" w:hAnsiTheme="minorHAnsi" w:cstheme="minorHAnsi"/>
      <w:szCs w:val="20"/>
      <w:lang w:val="bg-BG"/>
    </w:rPr>
  </w:style>
  <w:style w:type="character" w:customStyle="1" w:styleId="HeaderChar">
    <w:name w:val="Header Char"/>
    <w:basedOn w:val="DefaultParagraphFont"/>
    <w:link w:val="Header"/>
    <w:uiPriority w:val="99"/>
    <w:rsid w:val="004D4BF7"/>
    <w:rPr>
      <w:rFonts w:ascii="Times New Roman" w:eastAsia="Times New Roman" w:hAnsi="Times New Roman" w:cs="Times New Roman"/>
      <w:sz w:val="20"/>
      <w:szCs w:val="20"/>
      <w:lang w:val="en-GB"/>
    </w:rPr>
  </w:style>
  <w:style w:type="table" w:styleId="TableGrid">
    <w:name w:val="Table Grid"/>
    <w:basedOn w:val="TableNormal"/>
    <w:uiPriority w:val="39"/>
    <w:rsid w:val="004D4BF7"/>
    <w:pPr>
      <w:spacing w:after="0" w:line="240"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4D64"/>
    <w:pPr>
      <w:spacing w:after="0" w:line="360" w:lineRule="auto"/>
      <w:ind w:firstLine="360"/>
    </w:pPr>
    <w:rPr>
      <w:rFonts w:ascii="Segoe UI" w:eastAsia="Times New Roman" w:hAnsi="Segoe UI" w:cs="Segoe UI"/>
      <w:sz w:val="18"/>
      <w:szCs w:val="18"/>
      <w:lang w:val="bg-BG"/>
    </w:rPr>
  </w:style>
  <w:style w:type="character" w:customStyle="1" w:styleId="BalloonTextChar">
    <w:name w:val="Balloon Text Char"/>
    <w:basedOn w:val="DefaultParagraphFont"/>
    <w:link w:val="BalloonText"/>
    <w:uiPriority w:val="99"/>
    <w:semiHidden/>
    <w:rsid w:val="00614D64"/>
    <w:rPr>
      <w:rFonts w:ascii="Segoe UI" w:eastAsia="Times New Roman" w:hAnsi="Segoe UI" w:cs="Segoe UI"/>
      <w:sz w:val="18"/>
      <w:szCs w:val="18"/>
      <w:lang w:val="en-GB"/>
    </w:rPr>
  </w:style>
  <w:style w:type="paragraph" w:styleId="Footer">
    <w:name w:val="footer"/>
    <w:basedOn w:val="Normal"/>
    <w:link w:val="FooterChar"/>
    <w:uiPriority w:val="99"/>
    <w:unhideWhenUsed/>
    <w:rsid w:val="007F6764"/>
    <w:pPr>
      <w:tabs>
        <w:tab w:val="center" w:pos="4536"/>
        <w:tab w:val="right" w:pos="9072"/>
      </w:tabs>
      <w:spacing w:after="0" w:line="360" w:lineRule="auto"/>
      <w:ind w:firstLine="360"/>
    </w:pPr>
    <w:rPr>
      <w:rFonts w:eastAsia="Times New Roman" w:asciiTheme="minorHAnsi" w:hAnsiTheme="minorHAnsi" w:cstheme="minorHAnsi"/>
      <w:szCs w:val="20"/>
      <w:lang w:val="bg-BG"/>
    </w:rPr>
  </w:style>
  <w:style w:type="character" w:customStyle="1" w:styleId="FooterChar">
    <w:name w:val="Footer Char"/>
    <w:basedOn w:val="DefaultParagraphFont"/>
    <w:link w:val="Footer"/>
    <w:uiPriority w:val="99"/>
    <w:rsid w:val="007F6764"/>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B64BCB"/>
    <w:pPr>
      <w:numPr>
        <w:numId w:val="33"/>
      </w:numPr>
      <w:spacing w:after="0" w:line="360" w:lineRule="auto"/>
      <w:contextualSpacing/>
      <w:jc w:val="both"/>
    </w:pPr>
    <w:rPr>
      <w:rFonts w:eastAsia="Times New Roman"/>
      <w:sz w:val="22"/>
      <w:szCs w:val="20"/>
      <w:lang w:val="bg-BG"/>
    </w:rPr>
  </w:style>
  <w:style w:type="character" w:customStyle="1" w:styleId="normaltextrun">
    <w:name w:val="normaltextrun"/>
    <w:basedOn w:val="DefaultParagraphFont"/>
    <w:rsid w:val="00F77A4E"/>
  </w:style>
  <w:style w:type="paragraph" w:styleId="Title">
    <w:name w:val="Title"/>
    <w:basedOn w:val="Normal"/>
    <w:next w:val="Normal"/>
    <w:link w:val="TitleChar"/>
    <w:uiPriority w:val="10"/>
    <w:qFormat/>
    <w:rsid w:val="00F77A4E"/>
    <w:pPr>
      <w:spacing w:after="0" w:line="360" w:lineRule="auto"/>
      <w:ind w:firstLine="360"/>
      <w:contextualSpacing/>
    </w:pPr>
    <w:rPr>
      <w:rFonts w:asciiTheme="majorHAnsi" w:eastAsiaTheme="majorEastAsia" w:hAnsiTheme="majorHAnsi" w:cstheme="majorBidi"/>
      <w:spacing w:val="-10"/>
      <w:kern w:val="28"/>
      <w:sz w:val="56"/>
      <w:szCs w:val="56"/>
      <w:lang w:val="bg-BG"/>
    </w:rPr>
  </w:style>
  <w:style w:type="character" w:customStyle="1" w:styleId="TitleChar">
    <w:name w:val="Title Char"/>
    <w:basedOn w:val="DefaultParagraphFont"/>
    <w:link w:val="Title"/>
    <w:uiPriority w:val="10"/>
    <w:rsid w:val="00F77A4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FB2794"/>
    <w:rPr>
      <w:rFonts w:ascii="Times New Roman" w:hAnsi="Times New Roman" w:eastAsiaTheme="majorEastAsia" w:cs="Times New Roman"/>
      <w:b/>
      <w:bCs/>
      <w:sz w:val="32"/>
      <w:szCs w:val="32"/>
    </w:rPr>
  </w:style>
  <w:style w:type="paragraph" w:styleId="TOCHeading">
    <w:name w:val="TOC Heading"/>
    <w:basedOn w:val="Heading1"/>
    <w:next w:val="Normal"/>
    <w:uiPriority w:val="39"/>
    <w:unhideWhenUsed/>
    <w:qFormat/>
    <w:rsid w:val="00F77A4E"/>
    <w:pPr>
      <w:spacing w:line="259" w:lineRule="auto"/>
      <w:outlineLvl w:val="9"/>
    </w:pPr>
    <w:rPr>
      <w:lang w:val="en-US"/>
    </w:rPr>
  </w:style>
  <w:style w:type="character" w:customStyle="1" w:styleId="Heading2Char">
    <w:name w:val="Heading 2 Char"/>
    <w:basedOn w:val="DefaultParagraphFont"/>
    <w:link w:val="Heading2"/>
    <w:uiPriority w:val="9"/>
    <w:rsid w:val="00FB2794"/>
    <w:rPr>
      <w:rFonts w:ascii="Times New Roman" w:hAnsi="Times New Roman" w:eastAsiaTheme="majorEastAsia" w:cs="Times New Roman"/>
      <w:b/>
      <w:bCs/>
      <w:sz w:val="26"/>
      <w:szCs w:val="26"/>
    </w:rPr>
  </w:style>
  <w:style w:type="paragraph" w:styleId="TOC1">
    <w:name w:val="toc 1"/>
    <w:basedOn w:val="Normal"/>
    <w:next w:val="Normal"/>
    <w:autoRedefine/>
    <w:uiPriority w:val="39"/>
    <w:unhideWhenUsed/>
    <w:rsid w:val="00180ADB"/>
    <w:pPr>
      <w:tabs>
        <w:tab w:val="left" w:pos="440"/>
        <w:tab w:val="left" w:pos="880"/>
        <w:tab w:val="right" w:leader="dot" w:pos="9205"/>
      </w:tabs>
      <w:spacing w:after="100" w:line="360" w:lineRule="auto"/>
      <w:ind w:firstLine="360"/>
    </w:pPr>
    <w:rPr>
      <w:rFonts w:eastAsia="Times New Roman" w:asciiTheme="minorHAnsi" w:hAnsiTheme="minorHAnsi" w:cstheme="minorHAnsi"/>
      <w:szCs w:val="20"/>
      <w:lang w:val="bg-BG"/>
    </w:rPr>
  </w:style>
  <w:style w:type="paragraph" w:styleId="TOC2">
    <w:name w:val="toc 2"/>
    <w:basedOn w:val="Normal"/>
    <w:next w:val="Normal"/>
    <w:autoRedefine/>
    <w:uiPriority w:val="39"/>
    <w:unhideWhenUsed/>
    <w:rsid w:val="00F77A4E"/>
    <w:pPr>
      <w:spacing w:after="100" w:line="360" w:lineRule="auto"/>
      <w:ind w:left="200" w:firstLine="360"/>
    </w:pPr>
    <w:rPr>
      <w:rFonts w:eastAsia="Times New Roman" w:asciiTheme="minorHAnsi" w:hAnsiTheme="minorHAnsi" w:cstheme="minorHAnsi"/>
      <w:szCs w:val="20"/>
      <w:lang w:val="bg-BG"/>
    </w:rPr>
  </w:style>
  <w:style w:type="character" w:customStyle="1" w:styleId="Heading3Char">
    <w:name w:val="Heading 3 Char"/>
    <w:basedOn w:val="DefaultParagraphFont"/>
    <w:link w:val="Heading3"/>
    <w:uiPriority w:val="9"/>
    <w:rsid w:val="00F83F9A"/>
    <w:rPr>
      <w:rFonts w:eastAsiaTheme="majorEastAsia" w:cstheme="majorBidi"/>
      <w:color w:val="1F4D78" w:themeColor="accent1" w:themeShade="7F"/>
      <w:sz w:val="24"/>
      <w:szCs w:val="24"/>
    </w:rPr>
  </w:style>
  <w:style w:type="character" w:customStyle="1" w:styleId="Heading4Char">
    <w:name w:val="Heading 4 Char"/>
    <w:basedOn w:val="DefaultParagraphFont"/>
    <w:link w:val="Heading4"/>
    <w:uiPriority w:val="9"/>
    <w:rsid w:val="00F83F9A"/>
    <w:rPr>
      <w:rFonts w:eastAsiaTheme="majorEastAsia" w:cstheme="majorBidi"/>
      <w:i/>
      <w:iCs/>
      <w:color w:val="2E74B5" w:themeColor="accent1" w:themeShade="BF"/>
      <w:sz w:val="20"/>
      <w:szCs w:val="20"/>
    </w:rPr>
  </w:style>
  <w:style w:type="paragraph" w:styleId="HTMLPreformatted">
    <w:name w:val="HTML Preformatted"/>
    <w:basedOn w:val="Normal"/>
    <w:link w:val="HTMLPreformattedChar"/>
    <w:uiPriority w:val="99"/>
    <w:unhideWhenUsed/>
    <w:rsid w:val="00E66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36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664B5"/>
    <w:rPr>
      <w:rFonts w:ascii="Courier New" w:eastAsia="Times New Roman" w:hAnsi="Courier New" w:cs="Courier New"/>
      <w:sz w:val="20"/>
      <w:szCs w:val="20"/>
      <w:lang w:val="en-US"/>
    </w:rPr>
  </w:style>
  <w:style w:type="character" w:customStyle="1" w:styleId="code-summarycomment">
    <w:name w:val="code-summarycomment"/>
    <w:basedOn w:val="DefaultParagraphFont"/>
    <w:rsid w:val="00E664B5"/>
  </w:style>
  <w:style w:type="character" w:customStyle="1" w:styleId="code-comment">
    <w:name w:val="code-comment"/>
    <w:basedOn w:val="DefaultParagraphFont"/>
    <w:rsid w:val="00E664B5"/>
  </w:style>
  <w:style w:type="character" w:customStyle="1" w:styleId="code-keyword">
    <w:name w:val="code-keyword"/>
    <w:basedOn w:val="DefaultParagraphFont"/>
    <w:rsid w:val="00E664B5"/>
  </w:style>
  <w:style w:type="character" w:customStyle="1" w:styleId="code-string">
    <w:name w:val="code-string"/>
    <w:basedOn w:val="DefaultParagraphFont"/>
    <w:rsid w:val="00E664B5"/>
  </w:style>
  <w:style w:type="character" w:customStyle="1" w:styleId="code-sdkkeyword">
    <w:name w:val="code-sdkkeyword"/>
    <w:basedOn w:val="DefaultParagraphFont"/>
    <w:rsid w:val="00D1102F"/>
  </w:style>
  <w:style w:type="paragraph" w:customStyle="1" w:styleId="alt">
    <w:name w:val="alt"/>
    <w:basedOn w:val="Normal"/>
    <w:rsid w:val="004A6125"/>
    <w:pPr>
      <w:spacing w:before="100" w:beforeAutospacing="1" w:after="100" w:afterAutospacing="1" w:line="360" w:lineRule="auto"/>
      <w:ind w:firstLine="360"/>
    </w:pPr>
    <w:rPr>
      <w:rFonts w:eastAsia="Times New Roman" w:asciiTheme="minorHAnsi" w:hAnsiTheme="minorHAnsi" w:cstheme="minorHAnsi"/>
      <w:sz w:val="24"/>
      <w:szCs w:val="24"/>
    </w:rPr>
  </w:style>
  <w:style w:type="character" w:customStyle="1" w:styleId="keyword">
    <w:name w:val="keyword"/>
    <w:basedOn w:val="DefaultParagraphFont"/>
    <w:rsid w:val="004A6125"/>
  </w:style>
  <w:style w:type="paragraph" w:styleId="TOC3">
    <w:name w:val="toc 3"/>
    <w:basedOn w:val="Normal"/>
    <w:next w:val="Normal"/>
    <w:autoRedefine/>
    <w:uiPriority w:val="39"/>
    <w:unhideWhenUsed/>
    <w:rsid w:val="00A21E0F"/>
    <w:pPr>
      <w:tabs>
        <w:tab w:val="left" w:pos="880"/>
        <w:tab w:val="right" w:leader="dot" w:pos="9205"/>
      </w:tabs>
      <w:spacing w:after="100" w:line="360" w:lineRule="auto"/>
      <w:ind w:left="180" w:firstLine="360"/>
    </w:pPr>
    <w:rPr>
      <w:rFonts w:eastAsia="Times New Roman" w:asciiTheme="minorHAnsi" w:hAnsiTheme="minorHAnsi" w:cstheme="minorHAnsi"/>
      <w:szCs w:val="20"/>
      <w:lang w:val="bg-BG"/>
    </w:rPr>
  </w:style>
  <w:style w:type="character" w:styleId="HTMLCode">
    <w:name w:val="HTML Code"/>
    <w:basedOn w:val="DefaultParagraphFont"/>
    <w:uiPriority w:val="99"/>
    <w:semiHidden/>
    <w:unhideWhenUsed/>
    <w:rsid w:val="003C69AD"/>
    <w:rPr>
      <w:rFonts w:ascii="Courier New" w:eastAsia="Times New Roman" w:hAnsi="Courier New" w:cs="Courier New"/>
      <w:sz w:val="20"/>
      <w:szCs w:val="20"/>
    </w:rPr>
  </w:style>
  <w:style w:type="character" w:customStyle="1" w:styleId="token">
    <w:name w:val="token"/>
    <w:basedOn w:val="DefaultParagraphFont"/>
    <w:rsid w:val="003C69AD"/>
  </w:style>
  <w:style w:type="character" w:styleId="FollowedHyperlink">
    <w:name w:val="FollowedHyperlink"/>
    <w:basedOn w:val="DefaultParagraphFont"/>
    <w:uiPriority w:val="99"/>
    <w:semiHidden/>
    <w:unhideWhenUsed/>
    <w:rsid w:val="003C69AD"/>
    <w:rPr>
      <w:color w:val="954F72" w:themeColor="followedHyperlink"/>
      <w:u w:val="single"/>
    </w:rPr>
  </w:style>
  <w:style w:type="character" w:customStyle="1" w:styleId="UnresolvedMention">
    <w:name w:val="Unresolved Mention"/>
    <w:basedOn w:val="DefaultParagraphFont"/>
    <w:uiPriority w:val="99"/>
    <w:semiHidden/>
    <w:unhideWhenUsed/>
    <w:rsid w:val="00946AD1"/>
    <w:rPr>
      <w:color w:val="605E5C"/>
      <w:shd w:val="clear" w:color="auto" w:fill="E1DFDD"/>
    </w:rPr>
  </w:style>
  <w:style w:type="paragraph" w:styleId="FootnoteText">
    <w:name w:val="footnote text"/>
    <w:basedOn w:val="Normal"/>
    <w:link w:val="FootnoteTextChar"/>
    <w:uiPriority w:val="99"/>
    <w:semiHidden/>
    <w:unhideWhenUsed/>
    <w:rsid w:val="007A72FB"/>
    <w:pPr>
      <w:spacing w:after="0" w:line="240" w:lineRule="auto"/>
    </w:pPr>
    <w:rPr>
      <w:szCs w:val="20"/>
      <w:lang w:val="bg-BG"/>
    </w:rPr>
  </w:style>
  <w:style w:type="character" w:customStyle="1" w:styleId="FootnoteTextChar">
    <w:name w:val="Footnote Text Char"/>
    <w:basedOn w:val="DefaultParagraphFont"/>
    <w:link w:val="FootnoteText"/>
    <w:uiPriority w:val="99"/>
    <w:semiHidden/>
    <w:rsid w:val="007A72FB"/>
    <w:rPr>
      <w:rFonts w:ascii="Calibri" w:eastAsia="Calibri" w:hAnsi="Calibri" w:cs="Times New Roman"/>
      <w:sz w:val="20"/>
      <w:szCs w:val="20"/>
    </w:rPr>
  </w:style>
  <w:style w:type="character" w:styleId="FootnoteReference">
    <w:name w:val="footnote reference"/>
    <w:uiPriority w:val="99"/>
    <w:semiHidden/>
    <w:unhideWhenUsed/>
    <w:rsid w:val="007A72FB"/>
    <w:rPr>
      <w:vertAlign w:val="superscript"/>
    </w:rPr>
  </w:style>
  <w:style w:type="paragraph" w:customStyle="1" w:styleId="l0">
    <w:name w:val="l0"/>
    <w:basedOn w:val="Normal"/>
    <w:rsid w:val="006058F3"/>
    <w:pPr>
      <w:spacing w:before="100" w:beforeAutospacing="1" w:after="100" w:afterAutospacing="1" w:line="240" w:lineRule="auto"/>
    </w:pPr>
    <w:rPr>
      <w:rFonts w:eastAsia="Times New Roman"/>
      <w:sz w:val="24"/>
      <w:szCs w:val="24"/>
    </w:rPr>
  </w:style>
  <w:style w:type="character" w:customStyle="1" w:styleId="kwd">
    <w:name w:val="kwd"/>
    <w:basedOn w:val="DefaultParagraphFont"/>
    <w:rsid w:val="006058F3"/>
  </w:style>
  <w:style w:type="character" w:customStyle="1" w:styleId="pln">
    <w:name w:val="pln"/>
    <w:basedOn w:val="DefaultParagraphFont"/>
    <w:rsid w:val="006058F3"/>
  </w:style>
  <w:style w:type="character" w:customStyle="1" w:styleId="typ">
    <w:name w:val="typ"/>
    <w:basedOn w:val="DefaultParagraphFont"/>
    <w:rsid w:val="006058F3"/>
  </w:style>
  <w:style w:type="character" w:customStyle="1" w:styleId="pun">
    <w:name w:val="pun"/>
    <w:basedOn w:val="DefaultParagraphFont"/>
    <w:rsid w:val="006058F3"/>
  </w:style>
  <w:style w:type="paragraph" w:customStyle="1" w:styleId="l1">
    <w:name w:val="l1"/>
    <w:basedOn w:val="Normal"/>
    <w:rsid w:val="006058F3"/>
    <w:pPr>
      <w:spacing w:before="100" w:beforeAutospacing="1" w:after="100" w:afterAutospacing="1" w:line="240" w:lineRule="auto"/>
    </w:pPr>
    <w:rPr>
      <w:rFonts w:eastAsia="Times New Roman"/>
      <w:sz w:val="24"/>
      <w:szCs w:val="24"/>
    </w:rPr>
  </w:style>
  <w:style w:type="paragraph" w:customStyle="1" w:styleId="l2">
    <w:name w:val="l2"/>
    <w:basedOn w:val="Normal"/>
    <w:rsid w:val="006058F3"/>
    <w:pPr>
      <w:spacing w:before="100" w:beforeAutospacing="1" w:after="100" w:afterAutospacing="1" w:line="240" w:lineRule="auto"/>
    </w:pPr>
    <w:rPr>
      <w:rFonts w:eastAsia="Times New Roman"/>
      <w:sz w:val="24"/>
      <w:szCs w:val="24"/>
    </w:rPr>
  </w:style>
  <w:style w:type="paragraph" w:customStyle="1" w:styleId="l3">
    <w:name w:val="l3"/>
    <w:basedOn w:val="Normal"/>
    <w:rsid w:val="006058F3"/>
    <w:pPr>
      <w:spacing w:before="100" w:beforeAutospacing="1" w:after="100" w:afterAutospacing="1" w:line="240" w:lineRule="auto"/>
    </w:pPr>
    <w:rPr>
      <w:rFonts w:eastAsia="Times New Roman"/>
      <w:sz w:val="24"/>
      <w:szCs w:val="24"/>
    </w:rPr>
  </w:style>
  <w:style w:type="paragraph" w:customStyle="1" w:styleId="l4">
    <w:name w:val="l4"/>
    <w:basedOn w:val="Normal"/>
    <w:rsid w:val="006058F3"/>
    <w:pPr>
      <w:spacing w:before="100" w:beforeAutospacing="1" w:after="100" w:afterAutospacing="1" w:line="240" w:lineRule="auto"/>
    </w:pPr>
    <w:rPr>
      <w:rFonts w:eastAsia="Times New Roman"/>
      <w:sz w:val="24"/>
      <w:szCs w:val="24"/>
    </w:rPr>
  </w:style>
  <w:style w:type="paragraph" w:customStyle="1" w:styleId="l5">
    <w:name w:val="l5"/>
    <w:basedOn w:val="Normal"/>
    <w:rsid w:val="006058F3"/>
    <w:pPr>
      <w:spacing w:before="100" w:beforeAutospacing="1" w:after="100" w:afterAutospacing="1" w:line="240" w:lineRule="auto"/>
    </w:pPr>
    <w:rPr>
      <w:rFonts w:eastAsia="Times New Roman"/>
      <w:sz w:val="24"/>
      <w:szCs w:val="24"/>
    </w:rPr>
  </w:style>
  <w:style w:type="paragraph" w:customStyle="1" w:styleId="l6">
    <w:name w:val="l6"/>
    <w:basedOn w:val="Normal"/>
    <w:rsid w:val="006058F3"/>
    <w:pPr>
      <w:spacing w:before="100" w:beforeAutospacing="1" w:after="100" w:afterAutospacing="1" w:line="240" w:lineRule="auto"/>
    </w:pPr>
    <w:rPr>
      <w:rFonts w:eastAsia="Times New Roman"/>
      <w:sz w:val="24"/>
      <w:szCs w:val="24"/>
    </w:rPr>
  </w:style>
  <w:style w:type="paragraph" w:customStyle="1" w:styleId="l7">
    <w:name w:val="l7"/>
    <w:basedOn w:val="Normal"/>
    <w:rsid w:val="006058F3"/>
    <w:pPr>
      <w:spacing w:before="100" w:beforeAutospacing="1" w:after="100" w:afterAutospacing="1" w:line="240" w:lineRule="auto"/>
    </w:pPr>
    <w:rPr>
      <w:rFonts w:eastAsia="Times New Roman"/>
      <w:sz w:val="24"/>
      <w:szCs w:val="24"/>
    </w:rPr>
  </w:style>
  <w:style w:type="paragraph" w:customStyle="1" w:styleId="l8">
    <w:name w:val="l8"/>
    <w:basedOn w:val="Normal"/>
    <w:rsid w:val="006058F3"/>
    <w:pPr>
      <w:spacing w:before="100" w:beforeAutospacing="1" w:after="100" w:afterAutospacing="1" w:line="240" w:lineRule="auto"/>
    </w:pPr>
    <w:rPr>
      <w:rFonts w:eastAsia="Times New Roman"/>
      <w:sz w:val="24"/>
      <w:szCs w:val="24"/>
    </w:rPr>
  </w:style>
  <w:style w:type="character" w:customStyle="1" w:styleId="str">
    <w:name w:val="str"/>
    <w:basedOn w:val="DefaultParagraphFont"/>
    <w:rsid w:val="006058F3"/>
  </w:style>
  <w:style w:type="paragraph" w:customStyle="1" w:styleId="l9">
    <w:name w:val="l9"/>
    <w:basedOn w:val="Normal"/>
    <w:rsid w:val="006058F3"/>
    <w:pPr>
      <w:spacing w:before="100" w:beforeAutospacing="1" w:after="100" w:afterAutospacing="1" w:line="240" w:lineRule="auto"/>
    </w:pPr>
    <w:rPr>
      <w:rFonts w:eastAsia="Times New Roman"/>
      <w:sz w:val="24"/>
      <w:szCs w:val="24"/>
    </w:rPr>
  </w:style>
  <w:style w:type="character" w:customStyle="1" w:styleId="lit">
    <w:name w:val="lit"/>
    <w:basedOn w:val="DefaultParagraphFont"/>
    <w:rsid w:val="00605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header" Target="header1.xml" /></Relationships>
</file>

<file path=word/_rels/header1.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mailto:jobs@codingburgas.bg" TargetMode="External"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didit\OneDrive%20-%20&#1055;&#1043;&#1050;&#1055;&#1048;%20-%20&#1041;&#1091;&#1088;&#1075;&#1072;&#1089;\Document%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62FDC8B5710E4682079848DE521434" ma:contentTypeVersion="4" ma:contentTypeDescription="Create a new document." ma:contentTypeScope="" ma:versionID="1881a223f1f7a1f5dffe1eb1252d9040">
  <xsd:schema xmlns:xsd="http://www.w3.org/2001/XMLSchema" xmlns:xs="http://www.w3.org/2001/XMLSchema" xmlns:p="http://schemas.microsoft.com/office/2006/metadata/properties" xmlns:ns2="984bffbb-07f5-4659-82a7-4c9dd720a9c2" targetNamespace="http://schemas.microsoft.com/office/2006/metadata/properties" ma:root="true" ma:fieldsID="0d57503311217e1dac5ef37a90e1220c" ns2:_="">
    <xsd:import namespace="984bffbb-07f5-4659-82a7-4c9dd720a9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bffbb-07f5-4659-82a7-4c9dd720a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8C88-5C98-4144-952D-52B3691C4960}">
  <ds:schemaRefs>
    <ds:schemaRef ds:uri="http://schemas.microsoft.com/sharepoint/v3/contenttype/forms"/>
  </ds:schemaRefs>
</ds:datastoreItem>
</file>

<file path=customXml/itemProps2.xml><?xml version="1.0" encoding="utf-8"?>
<ds:datastoreItem xmlns:ds="http://schemas.openxmlformats.org/officeDocument/2006/customXml" ds:itemID="{B83EBBDB-AC79-4F35-B6BE-C3CE6F9B1EE2}">
  <ds:schemaRefs>
    <ds:schemaRef ds:uri="http://schemas.microsoft.com/office/2006/metadata/properties"/>
    <ds:schemaRef ds:uri="http://schemas.microsoft.com/office/infopath/2007/PartnerControls"/>
    <ds:schemaRef ds:uri="664f0c10-dc77-4a05-b865-8fab22332a47"/>
    <ds:schemaRef ds:uri="44b5bade-0608-4775-89b1-ce8643f31210"/>
  </ds:schemaRefs>
</ds:datastoreItem>
</file>

<file path=customXml/itemProps3.xml><?xml version="1.0" encoding="utf-8"?>
<ds:datastoreItem xmlns:ds="http://schemas.openxmlformats.org/officeDocument/2006/customXml" ds:itemID="{545C9CA1-7759-4F54-BAA8-2D5D2D29F047}"/>
</file>

<file path=customXml/itemProps4.xml><?xml version="1.0" encoding="utf-8"?>
<ds:datastoreItem xmlns:ds="http://schemas.openxmlformats.org/officeDocument/2006/customXml" ds:itemID="{8E008D6E-E25A-40B9-909E-438EA53C3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1</TotalTime>
  <Pages>126</Pages>
  <Words>17836</Words>
  <Characters>101668</Characters>
  <Application>Microsoft Office Word</Application>
  <DocSecurity>0</DocSecurity>
  <Lines>847</Lines>
  <Paragraphs>238</Paragraphs>
  <ScaleCrop>false</ScaleCrop>
  <Company/>
  <LinksUpToDate>false</LinksUpToDate>
  <CharactersWithSpaces>119266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Изпитна тема №9 Разработка на софтуер</dc:title>
  <dc:subject>Разработка на софтуер</dc:subject>
  <dc:creator>Димитър Янакиев</dc:creator>
  <cp:lastModifiedBy>Димитър Янакиев</cp:lastModifiedBy>
  <cp:revision>1</cp:revision>
  <cp:lastPrinted>2021-07-05T05:17:00Z</cp:lastPrinted>
  <dcterms:created xsi:type="dcterms:W3CDTF">2024-12-04T14:51:00Z</dcterms:created>
  <dcterms:modified xsi:type="dcterms:W3CDTF">2024-12-04T14:52:00Z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0x010100A762FDC8B5710E4682079848DE521434</vt:lpwstr>
  </property>
  <property fmtid="{D5CDD505-2E9C-101B-9397-08002B2CF9AE}" pid="3" name="MediaServiceImageTags">
    <vt:lpwstr/>
  </property>
</Properties>
</file>